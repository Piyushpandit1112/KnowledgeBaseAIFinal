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0AB62" w14:textId="77777777" w:rsidR="003260A6" w:rsidRPr="00022638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E5B88BF" w14:textId="77777777" w:rsidR="00D05598" w:rsidRPr="00022638" w:rsidRDefault="00940C2D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022638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w:drawing>
          <wp:anchor distT="0" distB="0" distL="114300" distR="114300" simplePos="0" relativeHeight="251658245" behindDoc="0" locked="0" layoutInCell="1" allowOverlap="1" wp14:anchorId="0768572D" wp14:editId="48E50508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OJECT OBJECT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9DF6E" w14:textId="77777777" w:rsidR="003260A6" w:rsidRPr="00022638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121D42D9" w14:textId="77777777" w:rsidR="003260A6" w:rsidRPr="00022638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079A480A" w14:textId="77777777" w:rsidR="003260A6" w:rsidRPr="00022638" w:rsidRDefault="007B5321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022638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FED9C7" wp14:editId="0FF560EB">
                <wp:simplePos x="0" y="0"/>
                <wp:positionH relativeFrom="column">
                  <wp:posOffset>-462281</wp:posOffset>
                </wp:positionH>
                <wp:positionV relativeFrom="paragraph">
                  <wp:posOffset>283845</wp:posOffset>
                </wp:positionV>
                <wp:extent cx="7134225" cy="2115185"/>
                <wp:effectExtent l="0" t="0" r="952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F249A" w14:textId="77777777" w:rsidR="00B962D8" w:rsidRPr="00F111CF" w:rsidRDefault="00F111CF" w:rsidP="00B962D8">
                            <w:pPr>
                              <w:rPr>
                                <w:caps/>
                                <w:color w:val="FFFFF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color w:val="FFFFFF"/>
                                <w:sz w:val="52"/>
                                <w:szCs w:val="52"/>
                                <w:lang w:val="en-US"/>
                              </w:rPr>
                              <w:t>Projectobjects.com</w:t>
                            </w:r>
                          </w:p>
                          <w:p w14:paraId="4E5BE9E2" w14:textId="77777777" w:rsidR="003E48DF" w:rsidRPr="00F111CF" w:rsidRDefault="00F111CF" w:rsidP="00C56E83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How to install the SSL certificate on the PO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D9C7" id="Rectangle 3" o:spid="_x0000_s1026" style="position:absolute;margin-left:-36.4pt;margin-top:22.35pt;width:561.7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" fillcolor="#4f81bd [3204]" stroked="f" strokeweight="2pt">
                <v:textbox>
                  <w:txbxContent>
                    <w:p w14:paraId="01EF249A" w14:textId="77777777" w:rsidR="00B962D8" w:rsidRPr="00F111CF" w:rsidRDefault="00F111CF" w:rsidP="00B962D8">
                      <w:pPr>
                        <w:rPr>
                          <w:caps/>
                          <w:color w:val="FFFFF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caps/>
                          <w:color w:val="FFFFFF"/>
                          <w:sz w:val="52"/>
                          <w:szCs w:val="52"/>
                          <w:lang w:val="en-US"/>
                        </w:rPr>
                        <w:t>Projectobjects.com</w:t>
                      </w:r>
                    </w:p>
                    <w:p w14:paraId="4E5BE9E2" w14:textId="77777777" w:rsidR="003E48DF" w:rsidRPr="00F111CF" w:rsidRDefault="00F111CF" w:rsidP="00C56E83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How to install the SSL certificate on the PO Site</w:t>
                      </w:r>
                    </w:p>
                  </w:txbxContent>
                </v:textbox>
              </v:rect>
            </w:pict>
          </mc:Fallback>
        </mc:AlternateContent>
      </w:r>
      <w:r w:rsidRPr="00022638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393BEA2" wp14:editId="66052D95">
                <wp:simplePos x="0" y="0"/>
                <wp:positionH relativeFrom="column">
                  <wp:posOffset>-1170305</wp:posOffset>
                </wp:positionH>
                <wp:positionV relativeFrom="paragraph">
                  <wp:posOffset>279400</wp:posOffset>
                </wp:positionV>
                <wp:extent cx="708025" cy="2115185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" cy="21151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A50D1" id="Rectangle 5" o:spid="_x0000_s1026" style="position:absolute;margin-left:-92.15pt;margin-top:22pt;width:55.75pt;height:166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" fillcolor="#9bbb59 [3206]" stroked="f" strokeweight="2pt"/>
            </w:pict>
          </mc:Fallback>
        </mc:AlternateContent>
      </w:r>
    </w:p>
    <w:p w14:paraId="44CA6CDE" w14:textId="77777777" w:rsidR="003260A6" w:rsidRPr="00022638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4BF5432" w14:textId="77777777" w:rsidR="003260A6" w:rsidRPr="00022638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5B0DC9F2" w14:textId="77777777" w:rsidR="003260A6" w:rsidRPr="00022638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B092334" w14:textId="77777777" w:rsidR="003260A6" w:rsidRPr="00022638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8985702" w14:textId="77777777" w:rsidR="003260A6" w:rsidRPr="00022638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74ECEC1" w14:textId="77777777" w:rsidR="003260A6" w:rsidRPr="00022638" w:rsidRDefault="004F30BF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022638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6FB29A12" wp14:editId="31CDA8CA">
                <wp:simplePos x="0" y="0"/>
                <wp:positionH relativeFrom="column">
                  <wp:posOffset>4062095</wp:posOffset>
                </wp:positionH>
                <wp:positionV relativeFrom="paragraph">
                  <wp:posOffset>320040</wp:posOffset>
                </wp:positionV>
                <wp:extent cx="2117090" cy="1171575"/>
                <wp:effectExtent l="0" t="0" r="0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7090" cy="1171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9C7C93" w14:textId="02923DC1" w:rsidR="003E48DF" w:rsidRDefault="003E48DF" w:rsidP="00B71A5C">
                            <w:pPr>
                              <w:pStyle w:val="TOC1"/>
                              <w:spacing w:after="0"/>
                              <w:rPr>
                                <w:color w:val="595959" w:themeColor="text1" w:themeTint="A6"/>
                                <w:lang w:val="pt-BR"/>
                              </w:rPr>
                            </w:pPr>
                            <w:r w:rsidRPr="007D20D7">
                              <w:rPr>
                                <w:color w:val="595959" w:themeColor="text1" w:themeTint="A6"/>
                                <w:lang w:val="pt-BR"/>
                              </w:rPr>
                              <w:t>D</w:t>
                            </w:r>
                            <w:r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ocumento N.: </w:t>
                            </w:r>
                            <w:r w:rsidR="00807478">
                              <w:rPr>
                                <w:color w:val="595959" w:themeColor="text1" w:themeTint="A6"/>
                                <w:lang w:val="pt-BR"/>
                              </w:rPr>
                              <w:t>1</w:t>
                            </w:r>
                          </w:p>
                          <w:p w14:paraId="0B63D425" w14:textId="77777777" w:rsidR="003E48DF" w:rsidRDefault="003E48DF" w:rsidP="00B71A5C">
                            <w:pPr>
                              <w:pStyle w:val="TOC1"/>
                              <w:spacing w:after="0"/>
                              <w:rPr>
                                <w:color w:val="595959" w:themeColor="text1" w:themeTint="A6"/>
                                <w:lang w:val="pt-BR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Revisione: </w:t>
                            </w:r>
                            <w:r w:rsidR="00F401F0">
                              <w:rPr>
                                <w:color w:val="595959" w:themeColor="text1" w:themeTint="A6"/>
                                <w:lang w:val="pt-BR"/>
                              </w:rPr>
                              <w:t>0</w:t>
                            </w:r>
                          </w:p>
                          <w:p w14:paraId="0FCE4086" w14:textId="7C7884F2" w:rsidR="003E48DF" w:rsidRPr="00A04BC7" w:rsidRDefault="003E48DF" w:rsidP="00B71A5C">
                            <w:pPr>
                              <w:pStyle w:val="TOC1"/>
                              <w:spacing w:after="0"/>
                              <w:rPr>
                                <w:color w:val="595959" w:themeColor="text1" w:themeTint="A6"/>
                                <w:lang w:val="it-IT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Date: </w:t>
                            </w:r>
                            <w:r w:rsidR="00C84FD0">
                              <w:rPr>
                                <w:color w:val="595959" w:themeColor="text1" w:themeTint="A6"/>
                                <w:lang w:val="pt-BR"/>
                              </w:rPr>
                              <w:fldChar w:fldCharType="begin"/>
                            </w:r>
                            <w:r w:rsidR="00C84FD0">
                              <w:rPr>
                                <w:color w:val="595959" w:themeColor="text1" w:themeTint="A6"/>
                                <w:lang w:val="pt-BR"/>
                              </w:rPr>
                              <w:instrText xml:space="preserve"> DATE </w:instrText>
                            </w:r>
                            <w:r w:rsidR="00C84FD0">
                              <w:rPr>
                                <w:color w:val="595959" w:themeColor="text1" w:themeTint="A6"/>
                                <w:lang w:val="pt-BR"/>
                              </w:rPr>
                              <w:fldChar w:fldCharType="separate"/>
                            </w:r>
                            <w:r w:rsidR="00B5459E">
                              <w:rPr>
                                <w:color w:val="595959" w:themeColor="text1" w:themeTint="A6"/>
                                <w:lang w:val="pt-BR"/>
                              </w:rPr>
                              <w:t>02/10/2020</w:t>
                            </w:r>
                            <w:r w:rsidR="00C84FD0">
                              <w:rPr>
                                <w:color w:val="595959" w:themeColor="text1" w:themeTint="A6"/>
                                <w:lang w:val="pt-BR"/>
                              </w:rPr>
                              <w:fldChar w:fldCharType="end"/>
                            </w:r>
                          </w:p>
                          <w:p w14:paraId="768E072E" w14:textId="75C786FB" w:rsidR="003E48DF" w:rsidRPr="00A04BC7" w:rsidRDefault="003E48DF" w:rsidP="00B71A5C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lang w:val="it-IT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it-IT"/>
                              </w:rPr>
                              <w:t>Autore</w:t>
                            </w:r>
                            <w:r w:rsidRPr="00A04BC7">
                              <w:rPr>
                                <w:color w:val="595959" w:themeColor="text1" w:themeTint="A6"/>
                                <w:lang w:val="it-IT"/>
                              </w:rPr>
                              <w:t>:</w:t>
                            </w:r>
                            <w:r w:rsidR="00807478">
                              <w:rPr>
                                <w:color w:val="595959" w:themeColor="text1" w:themeTint="A6"/>
                                <w:lang w:val="it-IT"/>
                              </w:rPr>
                              <w:t xml:space="preserve"> Marco Ponticelli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29A1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319.85pt;margin-top:25.2pt;width:166.7pt;height:92.25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" fillcolor="window" stroked="f" strokeweight=".5pt">
                <v:textbox>
                  <w:txbxContent>
                    <w:p w14:paraId="219C7C93" w14:textId="02923DC1" w:rsidR="003E48DF" w:rsidRDefault="003E48DF" w:rsidP="00B71A5C">
                      <w:pPr>
                        <w:pStyle w:val="TOC1"/>
                        <w:spacing w:after="0"/>
                        <w:rPr>
                          <w:color w:val="595959" w:themeColor="text1" w:themeTint="A6"/>
                          <w:lang w:val="pt-BR"/>
                        </w:rPr>
                      </w:pPr>
                      <w:r w:rsidRPr="007D20D7">
                        <w:rPr>
                          <w:color w:val="595959" w:themeColor="text1" w:themeTint="A6"/>
                          <w:lang w:val="pt-BR"/>
                        </w:rPr>
                        <w:t>D</w:t>
                      </w:r>
                      <w:r>
                        <w:rPr>
                          <w:color w:val="595959" w:themeColor="text1" w:themeTint="A6"/>
                          <w:lang w:val="pt-BR"/>
                        </w:rPr>
                        <w:t xml:space="preserve">ocumento N.: </w:t>
                      </w:r>
                      <w:r w:rsidR="00807478">
                        <w:rPr>
                          <w:color w:val="595959" w:themeColor="text1" w:themeTint="A6"/>
                          <w:lang w:val="pt-BR"/>
                        </w:rPr>
                        <w:t>1</w:t>
                      </w:r>
                    </w:p>
                    <w:p w14:paraId="0B63D425" w14:textId="77777777" w:rsidR="003E48DF" w:rsidRDefault="003E48DF" w:rsidP="00B71A5C">
                      <w:pPr>
                        <w:pStyle w:val="TOC1"/>
                        <w:spacing w:after="0"/>
                        <w:rPr>
                          <w:color w:val="595959" w:themeColor="text1" w:themeTint="A6"/>
                          <w:lang w:val="pt-BR"/>
                        </w:rPr>
                      </w:pPr>
                      <w:r>
                        <w:rPr>
                          <w:color w:val="595959" w:themeColor="text1" w:themeTint="A6"/>
                          <w:lang w:val="pt-BR"/>
                        </w:rPr>
                        <w:t xml:space="preserve">Revisione: </w:t>
                      </w:r>
                      <w:r w:rsidR="00F401F0">
                        <w:rPr>
                          <w:color w:val="595959" w:themeColor="text1" w:themeTint="A6"/>
                          <w:lang w:val="pt-BR"/>
                        </w:rPr>
                        <w:t>0</w:t>
                      </w:r>
                    </w:p>
                    <w:p w14:paraId="0FCE4086" w14:textId="7C7884F2" w:rsidR="003E48DF" w:rsidRPr="00A04BC7" w:rsidRDefault="003E48DF" w:rsidP="00B71A5C">
                      <w:pPr>
                        <w:pStyle w:val="TOC1"/>
                        <w:spacing w:after="0"/>
                        <w:rPr>
                          <w:color w:val="595959" w:themeColor="text1" w:themeTint="A6"/>
                          <w:lang w:val="it-IT"/>
                        </w:rPr>
                      </w:pPr>
                      <w:r>
                        <w:rPr>
                          <w:color w:val="595959" w:themeColor="text1" w:themeTint="A6"/>
                          <w:lang w:val="pt-BR"/>
                        </w:rPr>
                        <w:t xml:space="preserve">Date: </w:t>
                      </w:r>
                      <w:r w:rsidR="00C84FD0">
                        <w:rPr>
                          <w:color w:val="595959" w:themeColor="text1" w:themeTint="A6"/>
                          <w:lang w:val="pt-BR"/>
                        </w:rPr>
                        <w:fldChar w:fldCharType="begin"/>
                      </w:r>
                      <w:r w:rsidR="00C84FD0">
                        <w:rPr>
                          <w:color w:val="595959" w:themeColor="text1" w:themeTint="A6"/>
                          <w:lang w:val="pt-BR"/>
                        </w:rPr>
                        <w:instrText xml:space="preserve"> DATE </w:instrText>
                      </w:r>
                      <w:r w:rsidR="00C84FD0">
                        <w:rPr>
                          <w:color w:val="595959" w:themeColor="text1" w:themeTint="A6"/>
                          <w:lang w:val="pt-BR"/>
                        </w:rPr>
                        <w:fldChar w:fldCharType="separate"/>
                      </w:r>
                      <w:r w:rsidR="00B5459E">
                        <w:rPr>
                          <w:color w:val="595959" w:themeColor="text1" w:themeTint="A6"/>
                          <w:lang w:val="pt-BR"/>
                        </w:rPr>
                        <w:t>02/10/2020</w:t>
                      </w:r>
                      <w:r w:rsidR="00C84FD0">
                        <w:rPr>
                          <w:color w:val="595959" w:themeColor="text1" w:themeTint="A6"/>
                          <w:lang w:val="pt-BR"/>
                        </w:rPr>
                        <w:fldChar w:fldCharType="end"/>
                      </w:r>
                    </w:p>
                    <w:p w14:paraId="768E072E" w14:textId="75C786FB" w:rsidR="003E48DF" w:rsidRPr="00A04BC7" w:rsidRDefault="003E48DF" w:rsidP="00B71A5C">
                      <w:pPr>
                        <w:spacing w:after="0" w:line="240" w:lineRule="auto"/>
                        <w:rPr>
                          <w:color w:val="595959" w:themeColor="text1" w:themeTint="A6"/>
                          <w:lang w:val="it-IT"/>
                        </w:rPr>
                      </w:pPr>
                      <w:r>
                        <w:rPr>
                          <w:color w:val="595959" w:themeColor="text1" w:themeTint="A6"/>
                          <w:lang w:val="it-IT"/>
                        </w:rPr>
                        <w:t>Autore</w:t>
                      </w:r>
                      <w:r w:rsidRPr="00A04BC7">
                        <w:rPr>
                          <w:color w:val="595959" w:themeColor="text1" w:themeTint="A6"/>
                          <w:lang w:val="it-IT"/>
                        </w:rPr>
                        <w:t>:</w:t>
                      </w:r>
                      <w:r w:rsidR="00807478">
                        <w:rPr>
                          <w:color w:val="595959" w:themeColor="text1" w:themeTint="A6"/>
                          <w:lang w:val="it-IT"/>
                        </w:rPr>
                        <w:t xml:space="preserve"> Marco Ponticelli</w:t>
                      </w:r>
                    </w:p>
                  </w:txbxContent>
                </v:textbox>
              </v:shape>
            </w:pict>
          </mc:Fallback>
        </mc:AlternateContent>
      </w:r>
    </w:p>
    <w:p w14:paraId="655E9296" w14:textId="77777777" w:rsidR="00D05598" w:rsidRPr="00022638" w:rsidRDefault="00D05598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782A617A" w14:textId="77777777" w:rsidR="00D05598" w:rsidRPr="00022638" w:rsidRDefault="00D05598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0CEA6F1F" w14:textId="77777777" w:rsidR="003260A6" w:rsidRPr="00022638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18B5BE06" w14:textId="77777777" w:rsidR="003260A6" w:rsidRPr="00022638" w:rsidRDefault="003260A6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en-GB"/>
        </w:rPr>
      </w:pPr>
    </w:p>
    <w:p w14:paraId="0F47A3C8" w14:textId="77777777" w:rsidR="003260A6" w:rsidRPr="00022638" w:rsidRDefault="00B71A5C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022638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9D117CA" wp14:editId="258A6206">
                <wp:simplePos x="0" y="0"/>
                <wp:positionH relativeFrom="column">
                  <wp:posOffset>-51435</wp:posOffset>
                </wp:positionH>
                <wp:positionV relativeFrom="paragraph">
                  <wp:posOffset>-1167765</wp:posOffset>
                </wp:positionV>
                <wp:extent cx="3014980" cy="1828800"/>
                <wp:effectExtent l="0" t="0" r="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D6985" w14:textId="04ACFE76" w:rsidR="003E48DF" w:rsidRDefault="003E48DF" w:rsidP="00B71A5C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lang w:val="it-IT"/>
                              </w:rPr>
                            </w:pPr>
                            <w:r w:rsidRPr="005612A9">
                              <w:rPr>
                                <w:color w:val="595959" w:themeColor="text1" w:themeTint="A6"/>
                                <w:sz w:val="24"/>
                                <w:lang w:val="it-IT"/>
                              </w:rPr>
                              <w:t xml:space="preserve">Per ulteriori informazioni contattare: </w:t>
                            </w:r>
                            <w:r w:rsidRPr="005612A9">
                              <w:rPr>
                                <w:color w:val="595959" w:themeColor="text1" w:themeTint="A6"/>
                                <w:sz w:val="24"/>
                                <w:lang w:val="it-IT"/>
                              </w:rPr>
                              <w:br/>
                            </w:r>
                            <w:r w:rsidRPr="005612A9">
                              <w:rPr>
                                <w:color w:val="595959" w:themeColor="text1" w:themeTint="A6"/>
                                <w:sz w:val="24"/>
                                <w:lang w:val="it-IT"/>
                              </w:rPr>
                              <w:br/>
                            </w:r>
                            <w:r w:rsidR="00807478">
                              <w:rPr>
                                <w:color w:val="595959" w:themeColor="text1" w:themeTint="A6"/>
                                <w:sz w:val="24"/>
                                <w:lang w:val="it-IT"/>
                              </w:rPr>
                              <w:t>Marco Ponticelli</w:t>
                            </w:r>
                          </w:p>
                          <w:p w14:paraId="64C21FB1" w14:textId="77777777" w:rsidR="00807478" w:rsidRPr="0074550D" w:rsidRDefault="00807478" w:rsidP="00B71A5C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lang w:val="en-US"/>
                              </w:rPr>
                            </w:pPr>
                          </w:p>
                          <w:p w14:paraId="5CB5B735" w14:textId="136B6732" w:rsidR="003E48DF" w:rsidRPr="00A403C5" w:rsidRDefault="001602B9" w:rsidP="00B71A5C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hyperlink r:id="rId12" w:history="1">
                              <w:r w:rsidR="00807478" w:rsidRPr="008066DF">
                                <w:rPr>
                                  <w:rStyle w:val="Hyperlink"/>
                                  <w:rFonts w:cs="Tahoma"/>
                                  <w:sz w:val="24"/>
                                  <w:szCs w:val="24"/>
                                  <w:lang w:val="en-US" w:eastAsia="en-GB"/>
                                </w:rPr>
                                <w:t>m.ponticelli@projectobjects.com</w:t>
                              </w:r>
                            </w:hyperlink>
                            <w:r w:rsidR="003E48DF" w:rsidRPr="0074550D">
                              <w:rPr>
                                <w:color w:val="595959" w:themeColor="text1" w:themeTint="A6"/>
                                <w:sz w:val="24"/>
                                <w:lang w:val="en-US"/>
                              </w:rPr>
                              <w:br/>
                            </w:r>
                            <w:hyperlink r:id="rId13" w:history="1">
                              <w:r w:rsidR="003E48DF" w:rsidRPr="00A403C5">
                                <w:rPr>
                                  <w:sz w:val="24"/>
                                </w:rPr>
                                <w:t>www.projectobjects.com</w:t>
                              </w:r>
                            </w:hyperlink>
                          </w:p>
                          <w:p w14:paraId="42424651" w14:textId="77777777" w:rsidR="003E48DF" w:rsidRPr="00A403C5" w:rsidRDefault="003E48DF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</w:rPr>
                            </w:pPr>
                          </w:p>
                          <w:p w14:paraId="03907802" w14:textId="77777777" w:rsidR="003E48DF" w:rsidRDefault="003E48DF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117CA" id="Text Box 7" o:spid="_x0000_s1028" type="#_x0000_t202" style="position:absolute;margin-left:-4.05pt;margin-top:-91.95pt;width:237.4pt;height:2in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" stroked="f">
                <v:textbox>
                  <w:txbxContent>
                    <w:p w14:paraId="09AD6985" w14:textId="04ACFE76" w:rsidR="003E48DF" w:rsidRDefault="003E48DF" w:rsidP="00B71A5C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lang w:val="it-IT"/>
                        </w:rPr>
                      </w:pPr>
                      <w:r w:rsidRPr="005612A9">
                        <w:rPr>
                          <w:color w:val="595959" w:themeColor="text1" w:themeTint="A6"/>
                          <w:sz w:val="24"/>
                          <w:lang w:val="it-IT"/>
                        </w:rPr>
                        <w:t xml:space="preserve">Per ulteriori informazioni contattare: </w:t>
                      </w:r>
                      <w:r w:rsidRPr="005612A9">
                        <w:rPr>
                          <w:color w:val="595959" w:themeColor="text1" w:themeTint="A6"/>
                          <w:sz w:val="24"/>
                          <w:lang w:val="it-IT"/>
                        </w:rPr>
                        <w:br/>
                      </w:r>
                      <w:r w:rsidRPr="005612A9">
                        <w:rPr>
                          <w:color w:val="595959" w:themeColor="text1" w:themeTint="A6"/>
                          <w:sz w:val="24"/>
                          <w:lang w:val="it-IT"/>
                        </w:rPr>
                        <w:br/>
                      </w:r>
                      <w:r w:rsidR="00807478">
                        <w:rPr>
                          <w:color w:val="595959" w:themeColor="text1" w:themeTint="A6"/>
                          <w:sz w:val="24"/>
                          <w:lang w:val="it-IT"/>
                        </w:rPr>
                        <w:t>Marco Ponticelli</w:t>
                      </w:r>
                    </w:p>
                    <w:p w14:paraId="64C21FB1" w14:textId="77777777" w:rsidR="00807478" w:rsidRPr="0074550D" w:rsidRDefault="00807478" w:rsidP="00B71A5C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lang w:val="en-US"/>
                        </w:rPr>
                      </w:pPr>
                    </w:p>
                    <w:p w14:paraId="5CB5B735" w14:textId="136B6732" w:rsidR="003E48DF" w:rsidRPr="00A403C5" w:rsidRDefault="001602B9" w:rsidP="00B71A5C">
                      <w:pPr>
                        <w:spacing w:after="0" w:line="240" w:lineRule="auto"/>
                        <w:rPr>
                          <w:sz w:val="24"/>
                        </w:rPr>
                      </w:pPr>
                      <w:hyperlink r:id="rId14" w:history="1">
                        <w:r w:rsidR="00807478" w:rsidRPr="008066DF">
                          <w:rPr>
                            <w:rStyle w:val="Hyperlink"/>
                            <w:rFonts w:cs="Tahoma"/>
                            <w:sz w:val="24"/>
                            <w:szCs w:val="24"/>
                            <w:lang w:val="en-US" w:eastAsia="en-GB"/>
                          </w:rPr>
                          <w:t>m.ponticelli@projectobjects.com</w:t>
                        </w:r>
                      </w:hyperlink>
                      <w:r w:rsidR="003E48DF" w:rsidRPr="0074550D">
                        <w:rPr>
                          <w:color w:val="595959" w:themeColor="text1" w:themeTint="A6"/>
                          <w:sz w:val="24"/>
                          <w:lang w:val="en-US"/>
                        </w:rPr>
                        <w:br/>
                      </w:r>
                      <w:hyperlink r:id="rId15" w:history="1">
                        <w:r w:rsidR="003E48DF" w:rsidRPr="00A403C5">
                          <w:rPr>
                            <w:sz w:val="24"/>
                          </w:rPr>
                          <w:t>www.projectobjects.com</w:t>
                        </w:r>
                      </w:hyperlink>
                    </w:p>
                    <w:p w14:paraId="42424651" w14:textId="77777777" w:rsidR="003E48DF" w:rsidRPr="00A403C5" w:rsidRDefault="003E48DF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</w:rPr>
                      </w:pPr>
                    </w:p>
                    <w:p w14:paraId="03907802" w14:textId="77777777" w:rsidR="003E48DF" w:rsidRDefault="003E48DF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62DA97" w14:textId="77777777" w:rsidR="003260A6" w:rsidRPr="00022638" w:rsidRDefault="00C74274" w:rsidP="00C74274">
      <w:pPr>
        <w:tabs>
          <w:tab w:val="left" w:pos="4368"/>
        </w:tabs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  <w:tab/>
      </w:r>
    </w:p>
    <w:p w14:paraId="4D68AFC4" w14:textId="77777777" w:rsidR="003260A6" w:rsidRPr="00022638" w:rsidRDefault="00C84FD0" w:rsidP="00C84FD0">
      <w:pPr>
        <w:tabs>
          <w:tab w:val="left" w:pos="5604"/>
        </w:tabs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  <w:tab/>
      </w:r>
    </w:p>
    <w:p w14:paraId="442BD509" w14:textId="77777777" w:rsidR="003260A6" w:rsidRPr="00022638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0988426" w14:textId="77777777" w:rsidR="003260A6" w:rsidRPr="00022638" w:rsidRDefault="003516CB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022638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8DF3827" wp14:editId="3679FDF2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84AAD" w14:textId="766538F2" w:rsidR="003E48DF" w:rsidRPr="003516CB" w:rsidRDefault="003E48DF" w:rsidP="007B5321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 xml:space="preserve">© </w:t>
                            </w:r>
                            <w:r w:rsidR="00C84FD0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fldChar w:fldCharType="begin"/>
                            </w:r>
                            <w:r w:rsidR="00C84FD0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instrText xml:space="preserve"> DATE @ \@ "YYYY" </w:instrText>
                            </w:r>
                            <w:r w:rsidR="00C84FD0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fldChar w:fldCharType="separate"/>
                            </w:r>
                            <w:r w:rsidR="00B5459E">
                              <w:rPr>
                                <w:noProof/>
                                <w:color w:val="595959" w:themeColor="text1" w:themeTint="A6"/>
                                <w:sz w:val="24"/>
                                <w:lang w:val="pt-BR"/>
                              </w:rPr>
                              <w:t>2020</w:t>
                            </w:r>
                            <w:r w:rsidR="00C84FD0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fldChar w:fldCharType="end"/>
                            </w:r>
                            <w:r w:rsidRPr="003516CB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 xml:space="preserve"> Project Objects Srl</w:t>
                            </w:r>
                          </w:p>
                          <w:p w14:paraId="0585B667" w14:textId="77777777" w:rsidR="003E48DF" w:rsidRPr="003516CB" w:rsidRDefault="003E48DF" w:rsidP="007B5321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>Via Pellettier, 4 – 20900 Monza (MB) - Italy</w:t>
                            </w:r>
                          </w:p>
                          <w:p w14:paraId="75B341F1" w14:textId="77777777" w:rsidR="003E48DF" w:rsidRPr="003516CB" w:rsidRDefault="003E48DF" w:rsidP="007B5321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 xml:space="preserve">Tel. +39 039 </w:t>
                            </w:r>
                            <w:r w:rsidR="00E53E94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>5961605</w:t>
                            </w:r>
                            <w:r w:rsidRPr="003516CB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 xml:space="preserve"> - FAX +</w:t>
                            </w:r>
                            <w:r w:rsidR="00E53E94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>39 039 9712</w:t>
                            </w:r>
                            <w:r w:rsidR="00EC08A7">
                              <w:rPr>
                                <w:color w:val="595959" w:themeColor="text1" w:themeTint="A6"/>
                                <w:sz w:val="24"/>
                                <w:lang w:val="pt-BR"/>
                              </w:rPr>
                              <w:t>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F3827" id="Rectangle 12" o:spid="_x0000_s1029" style="position:absolute;margin-left:-85.15pt;margin-top:20.55pt;width:610.5pt;height:1in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" filled="f" stroked="f" strokeweight="2pt">
                <v:textbox>
                  <w:txbxContent>
                    <w:p w14:paraId="57E84AAD" w14:textId="766538F2" w:rsidR="003E48DF" w:rsidRPr="003516CB" w:rsidRDefault="003E48DF" w:rsidP="007B5321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sz w:val="24"/>
                          <w:lang w:val="pt-BR"/>
                        </w:rPr>
                      </w:pPr>
                      <w:r w:rsidRPr="003516CB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 xml:space="preserve">© </w:t>
                      </w:r>
                      <w:r w:rsidR="00C84FD0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fldChar w:fldCharType="begin"/>
                      </w:r>
                      <w:r w:rsidR="00C84FD0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instrText xml:space="preserve"> DATE @ \@ "YYYY" </w:instrText>
                      </w:r>
                      <w:r w:rsidR="00C84FD0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fldChar w:fldCharType="separate"/>
                      </w:r>
                      <w:r w:rsidR="00B5459E">
                        <w:rPr>
                          <w:noProof/>
                          <w:color w:val="595959" w:themeColor="text1" w:themeTint="A6"/>
                          <w:sz w:val="24"/>
                          <w:lang w:val="pt-BR"/>
                        </w:rPr>
                        <w:t>2020</w:t>
                      </w:r>
                      <w:r w:rsidR="00C84FD0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fldChar w:fldCharType="end"/>
                      </w:r>
                      <w:r w:rsidRPr="003516CB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 xml:space="preserve"> Project Objects Srl</w:t>
                      </w:r>
                    </w:p>
                    <w:p w14:paraId="0585B667" w14:textId="77777777" w:rsidR="003E48DF" w:rsidRPr="003516CB" w:rsidRDefault="003E48DF" w:rsidP="007B5321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sz w:val="24"/>
                          <w:lang w:val="pt-BR"/>
                        </w:rPr>
                      </w:pPr>
                      <w:r w:rsidRPr="003516CB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>Via Pellettier, 4 – 20900 Monza (MB) - Italy</w:t>
                      </w:r>
                    </w:p>
                    <w:p w14:paraId="75B341F1" w14:textId="77777777" w:rsidR="003E48DF" w:rsidRPr="003516CB" w:rsidRDefault="003E48DF" w:rsidP="007B5321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sz w:val="24"/>
                        </w:rPr>
                      </w:pPr>
                      <w:r w:rsidRPr="003516CB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 xml:space="preserve">Tel. +39 039 </w:t>
                      </w:r>
                      <w:r w:rsidR="00E53E94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>5961605</w:t>
                      </w:r>
                      <w:r w:rsidRPr="003516CB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 xml:space="preserve"> - FAX +</w:t>
                      </w:r>
                      <w:r w:rsidR="00E53E94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>39 039 9712</w:t>
                      </w:r>
                      <w:r w:rsidR="00EC08A7">
                        <w:rPr>
                          <w:color w:val="595959" w:themeColor="text1" w:themeTint="A6"/>
                          <w:sz w:val="24"/>
                          <w:lang w:val="pt-BR"/>
                        </w:rPr>
                        <w:t>136</w:t>
                      </w:r>
                    </w:p>
                  </w:txbxContent>
                </v:textbox>
              </v:rect>
            </w:pict>
          </mc:Fallback>
        </mc:AlternateContent>
      </w:r>
    </w:p>
    <w:p w14:paraId="56128364" w14:textId="77777777" w:rsidR="003260A6" w:rsidRPr="00022638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sdt>
      <w:sdtPr>
        <w:rPr>
          <w:rFonts w:cstheme="minorBidi"/>
          <w:b/>
          <w:bCs w:val="0"/>
          <w:caps w:val="0"/>
          <w:color w:val="auto"/>
          <w:sz w:val="22"/>
          <w:szCs w:val="22"/>
          <w:lang w:val="it-IT" w:eastAsia="en-US"/>
        </w:rPr>
        <w:id w:val="1557973789"/>
        <w:docPartObj>
          <w:docPartGallery w:val="Table of Contents"/>
          <w:docPartUnique/>
        </w:docPartObj>
      </w:sdtPr>
      <w:sdtEndPr>
        <w:rPr>
          <w:b w:val="0"/>
          <w:noProof/>
          <w:color w:val="595959" w:themeColor="text1" w:themeTint="A6"/>
        </w:rPr>
      </w:sdtEndPr>
      <w:sdtContent>
        <w:p w14:paraId="1F476826" w14:textId="77777777" w:rsidR="00D5736E" w:rsidRPr="00532465" w:rsidRDefault="005612A9" w:rsidP="00532465">
          <w:pPr>
            <w:pStyle w:val="TOCHeading"/>
            <w:numPr>
              <w:ilvl w:val="0"/>
              <w:numId w:val="0"/>
            </w:numPr>
          </w:pPr>
          <w:r w:rsidRPr="00532465">
            <w:t>Indice dei contenuti</w:t>
          </w:r>
        </w:p>
        <w:p w14:paraId="117344F6" w14:textId="77777777" w:rsidR="00532465" w:rsidRDefault="006A1FF7">
          <w:pPr>
            <w:pStyle w:val="TOC1"/>
            <w:rPr>
              <w:rFonts w:eastAsiaTheme="minorEastAsia"/>
              <w:b w:val="0"/>
              <w:szCs w:val="22"/>
              <w:lang w:val="it-IT" w:eastAsia="it-IT"/>
            </w:rPr>
          </w:pPr>
          <w:r w:rsidRPr="00022638">
            <w:rPr>
              <w:b w:val="0"/>
              <w:color w:val="595959" w:themeColor="text1" w:themeTint="A6"/>
              <w:lang w:val="it-IT"/>
            </w:rPr>
            <w:fldChar w:fldCharType="begin"/>
          </w:r>
          <w:r w:rsidR="003B1944" w:rsidRPr="00022638">
            <w:rPr>
              <w:b w:val="0"/>
              <w:color w:val="595959" w:themeColor="text1" w:themeTint="A6"/>
              <w:lang w:val="it-IT"/>
            </w:rPr>
            <w:instrText xml:space="preserve"> TOC \o "1-3" \h \z \u </w:instrText>
          </w:r>
          <w:r w:rsidRPr="00022638">
            <w:rPr>
              <w:b w:val="0"/>
              <w:color w:val="595959" w:themeColor="text1" w:themeTint="A6"/>
              <w:lang w:val="it-IT"/>
            </w:rPr>
            <w:fldChar w:fldCharType="separate"/>
          </w:r>
          <w:hyperlink w:anchor="_Toc22296443" w:history="1">
            <w:r w:rsidR="00532465" w:rsidRPr="00E16089">
              <w:rPr>
                <w:rStyle w:val="Hyperlink"/>
                <w:lang w:val="it-IT"/>
              </w:rPr>
              <w:t>1.</w:t>
            </w:r>
            <w:r w:rsidR="00532465">
              <w:rPr>
                <w:rFonts w:eastAsiaTheme="minorEastAsia"/>
                <w:b w:val="0"/>
                <w:szCs w:val="22"/>
                <w:lang w:val="it-IT" w:eastAsia="it-IT"/>
              </w:rPr>
              <w:tab/>
            </w:r>
            <w:r w:rsidR="00532465" w:rsidRPr="00E16089">
              <w:rPr>
                <w:rStyle w:val="Hyperlink"/>
                <w:lang w:val="it-IT"/>
              </w:rPr>
              <w:t>Scopo del Documento</w:t>
            </w:r>
            <w:r w:rsidR="00532465">
              <w:rPr>
                <w:webHidden/>
              </w:rPr>
              <w:tab/>
            </w:r>
            <w:r w:rsidR="00532465">
              <w:rPr>
                <w:webHidden/>
              </w:rPr>
              <w:fldChar w:fldCharType="begin"/>
            </w:r>
            <w:r w:rsidR="00532465">
              <w:rPr>
                <w:webHidden/>
              </w:rPr>
              <w:instrText xml:space="preserve"> PAGEREF _Toc22296443 \h </w:instrText>
            </w:r>
            <w:r w:rsidR="00532465">
              <w:rPr>
                <w:webHidden/>
              </w:rPr>
            </w:r>
            <w:r w:rsidR="00532465">
              <w:rPr>
                <w:webHidden/>
              </w:rPr>
              <w:fldChar w:fldCharType="separate"/>
            </w:r>
            <w:r w:rsidR="00F111CF">
              <w:rPr>
                <w:webHidden/>
              </w:rPr>
              <w:t>2</w:t>
            </w:r>
            <w:r w:rsidR="00532465">
              <w:rPr>
                <w:webHidden/>
              </w:rPr>
              <w:fldChar w:fldCharType="end"/>
            </w:r>
          </w:hyperlink>
        </w:p>
        <w:p w14:paraId="0E294BF7" w14:textId="77777777" w:rsidR="003B1944" w:rsidRPr="00022638" w:rsidRDefault="006A1FF7">
          <w:pPr>
            <w:rPr>
              <w:color w:val="595959" w:themeColor="text1" w:themeTint="A6"/>
              <w:lang w:val="it-IT"/>
            </w:rPr>
          </w:pPr>
          <w:r w:rsidRPr="00022638">
            <w:rPr>
              <w:bCs/>
              <w:noProof/>
              <w:color w:val="595959" w:themeColor="text1" w:themeTint="A6"/>
              <w:lang w:val="it-IT"/>
            </w:rPr>
            <w:fldChar w:fldCharType="end"/>
          </w:r>
        </w:p>
      </w:sdtContent>
    </w:sdt>
    <w:p w14:paraId="6153F7DA" w14:textId="77777777" w:rsidR="00295743" w:rsidRPr="00022638" w:rsidRDefault="003B1944" w:rsidP="00295743">
      <w:pPr>
        <w:rPr>
          <w:lang w:val="it-IT"/>
        </w:rPr>
      </w:pPr>
      <w:r w:rsidRPr="00022638">
        <w:rPr>
          <w:lang w:val="it-IT"/>
        </w:rPr>
        <w:br w:type="page"/>
      </w:r>
    </w:p>
    <w:p w14:paraId="6D585E14" w14:textId="7BAAB4DA" w:rsidR="004F30BF" w:rsidRDefault="00532465" w:rsidP="00101814">
      <w:pPr>
        <w:pStyle w:val="Heading1"/>
        <w:numPr>
          <w:ilvl w:val="0"/>
          <w:numId w:val="2"/>
        </w:numPr>
        <w:spacing w:after="360"/>
        <w:rPr>
          <w:lang w:val="it-IT"/>
        </w:rPr>
      </w:pPr>
      <w:bookmarkStart w:id="0" w:name="_Toc22296443"/>
      <w:r>
        <w:rPr>
          <w:lang w:val="it-IT"/>
        </w:rPr>
        <w:lastRenderedPageBreak/>
        <w:t>Scopo del Documento</w:t>
      </w:r>
      <w:bookmarkEnd w:id="0"/>
    </w:p>
    <w:p w14:paraId="5EE9140B" w14:textId="78700268" w:rsidR="00807478" w:rsidRPr="00807478" w:rsidRDefault="00807478" w:rsidP="00807478">
      <w:pPr>
        <w:rPr>
          <w:lang w:val="it-IT"/>
        </w:rPr>
      </w:pPr>
      <w:r>
        <w:rPr>
          <w:lang w:val="it-IT"/>
        </w:rPr>
        <w:t xml:space="preserve">Questo documento </w:t>
      </w:r>
      <w:r w:rsidR="00F97EAB">
        <w:rPr>
          <w:lang w:val="it-IT"/>
        </w:rPr>
        <w:t xml:space="preserve">indica i passi da seguire per installare </w:t>
      </w:r>
      <w:r w:rsidR="00632D13">
        <w:rPr>
          <w:lang w:val="it-IT"/>
        </w:rPr>
        <w:t>o aggiornare il certificato</w:t>
      </w:r>
      <w:r w:rsidR="00040B7C">
        <w:rPr>
          <w:lang w:val="it-IT"/>
        </w:rPr>
        <w:t xml:space="preserve"> SSL</w:t>
      </w:r>
      <w:r w:rsidR="00632D13">
        <w:rPr>
          <w:lang w:val="it-IT"/>
        </w:rPr>
        <w:t xml:space="preserve"> del sito ProjectObjects.com</w:t>
      </w:r>
    </w:p>
    <w:p w14:paraId="721E1714" w14:textId="6639634B" w:rsidR="00532465" w:rsidRDefault="008A2102" w:rsidP="008A2102">
      <w:pPr>
        <w:pStyle w:val="Heading1"/>
      </w:pPr>
      <w:r>
        <w:t>Procedura</w:t>
      </w:r>
    </w:p>
    <w:p w14:paraId="42A3344C" w14:textId="4EF4EF5B" w:rsidR="008A2102" w:rsidRDefault="00396563" w:rsidP="00396563">
      <w:pPr>
        <w:pStyle w:val="Heading2"/>
      </w:pPr>
      <w:r>
        <w:t>How to connet with sftp</w:t>
      </w:r>
    </w:p>
    <w:p w14:paraId="31555114" w14:textId="77777777" w:rsidR="00B53073" w:rsidRDefault="00B53073" w:rsidP="00B53073">
      <w:r>
        <w:t xml:space="preserve">Download and install </w:t>
      </w:r>
      <w:proofErr w:type="spellStart"/>
      <w:r>
        <w:t>Filezilla</w:t>
      </w:r>
      <w:proofErr w:type="spellEnd"/>
      <w:r>
        <w:t xml:space="preserve"> (or other FTP client) from this URL: </w:t>
      </w:r>
      <w:hyperlink r:id="rId16" w:history="1">
        <w:r>
          <w:rPr>
            <w:rStyle w:val="Hyperlink"/>
          </w:rPr>
          <w:t>https://filezilla-project.org/</w:t>
        </w:r>
      </w:hyperlink>
    </w:p>
    <w:p w14:paraId="31144954" w14:textId="77777777" w:rsidR="00B53073" w:rsidRDefault="00B53073" w:rsidP="00B53073">
      <w:r>
        <w:t>Follow the below instructions to connect to the PO site:</w:t>
      </w:r>
    </w:p>
    <w:p w14:paraId="724DE5EB" w14:textId="77777777" w:rsidR="00B53073" w:rsidRDefault="00B53073" w:rsidP="00101814">
      <w:pPr>
        <w:pStyle w:val="ListParagraph"/>
        <w:numPr>
          <w:ilvl w:val="0"/>
          <w:numId w:val="4"/>
        </w:numPr>
        <w:spacing w:before="100"/>
      </w:pPr>
      <w:r>
        <w:t>Open the “Site manager” (File -&gt; Site manager)</w:t>
      </w:r>
    </w:p>
    <w:p w14:paraId="317A505F" w14:textId="5B23ECFA" w:rsidR="00B53073" w:rsidRDefault="00B53073" w:rsidP="00101814">
      <w:pPr>
        <w:pStyle w:val="ListParagraph"/>
        <w:numPr>
          <w:ilvl w:val="0"/>
          <w:numId w:val="4"/>
        </w:numPr>
        <w:spacing w:before="100"/>
      </w:pPr>
      <w:r>
        <w:t>Click on “New site” and fill in the fields as in the pictures:</w:t>
      </w:r>
    </w:p>
    <w:p w14:paraId="0C471787" w14:textId="77777777" w:rsidR="00B53073" w:rsidRPr="00E73EA6" w:rsidRDefault="00B53073" w:rsidP="00B53073">
      <w:pPr>
        <w:spacing w:before="100"/>
      </w:pPr>
    </w:p>
    <w:p w14:paraId="258F57EB" w14:textId="4DFC4E36" w:rsidR="00396563" w:rsidRDefault="00B35AEE" w:rsidP="00B35AEE">
      <w:pPr>
        <w:jc w:val="center"/>
      </w:pPr>
      <w:r>
        <w:rPr>
          <w:noProof/>
        </w:rPr>
        <w:drawing>
          <wp:inline distT="0" distB="0" distL="0" distR="0" wp14:anchorId="5F77407C" wp14:editId="00FEE74E">
            <wp:extent cx="6119495" cy="3730625"/>
            <wp:effectExtent l="0" t="0" r="0" b="317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Zilla_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0059" w14:textId="2A40203A" w:rsidR="00B35AEE" w:rsidRPr="00B53073" w:rsidRDefault="00B35AEE" w:rsidP="00B35AEE">
      <w:pPr>
        <w:jc w:val="center"/>
      </w:pPr>
      <w:r>
        <w:rPr>
          <w:noProof/>
        </w:rPr>
        <w:lastRenderedPageBreak/>
        <w:drawing>
          <wp:inline distT="0" distB="0" distL="0" distR="0" wp14:anchorId="4414E4D4" wp14:editId="32313998">
            <wp:extent cx="3741420" cy="4499026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Zilla_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2937" cy="45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68276" wp14:editId="6D5C92EE">
            <wp:extent cx="3717344" cy="4451342"/>
            <wp:effectExtent l="0" t="0" r="0" b="698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Zilla_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7865" cy="45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894A84" wp14:editId="53F97250">
            <wp:extent cx="3677027" cy="4312697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Zilla_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70" cy="437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4A68" w14:textId="273B1ECF" w:rsidR="00040B7C" w:rsidRDefault="00AB4802" w:rsidP="00727848">
      <w:pPr>
        <w:pStyle w:val="Heading2"/>
      </w:pPr>
      <w:r>
        <w:t>certificates root</w:t>
      </w:r>
    </w:p>
    <w:p w14:paraId="7D409306" w14:textId="77777777" w:rsidR="00586F32" w:rsidRDefault="00586F32" w:rsidP="00586F32">
      <w:r>
        <w:t>Here are the folders where you can find current certificates:</w:t>
      </w:r>
    </w:p>
    <w:p w14:paraId="315545E4" w14:textId="77777777" w:rsidR="00586F32" w:rsidRDefault="00586F32" w:rsidP="00101814">
      <w:pPr>
        <w:pStyle w:val="ListParagraph"/>
        <w:numPr>
          <w:ilvl w:val="0"/>
          <w:numId w:val="3"/>
        </w:numPr>
        <w:spacing w:before="100"/>
      </w:pPr>
      <w:proofErr w:type="spellStart"/>
      <w:r w:rsidRPr="006D183C">
        <w:rPr>
          <w:b/>
        </w:rPr>
        <w:t>SSLCertificateFile</w:t>
      </w:r>
      <w:proofErr w:type="spellEnd"/>
      <w:r>
        <w:t>: /home/</w:t>
      </w:r>
      <w:proofErr w:type="spellStart"/>
      <w:r>
        <w:t>poadmin</w:t>
      </w:r>
      <w:proofErr w:type="spellEnd"/>
      <w:r>
        <w:t>/</w:t>
      </w:r>
      <w:proofErr w:type="spellStart"/>
      <w:r>
        <w:t>SSLCert</w:t>
      </w:r>
      <w:proofErr w:type="spellEnd"/>
      <w:r>
        <w:t>/cert/</w:t>
      </w:r>
      <w:r w:rsidRPr="00263A73">
        <w:rPr>
          <w:b/>
        </w:rPr>
        <w:t>ssl_</w:t>
      </w:r>
      <w:r w:rsidRPr="006D183C">
        <w:rPr>
          <w:b/>
        </w:rPr>
        <w:t>certificate</w:t>
      </w:r>
      <w:r>
        <w:t>.crt</w:t>
      </w:r>
    </w:p>
    <w:p w14:paraId="2F670748" w14:textId="77777777" w:rsidR="00586F32" w:rsidRDefault="00586F32" w:rsidP="00101814">
      <w:pPr>
        <w:pStyle w:val="ListParagraph"/>
        <w:numPr>
          <w:ilvl w:val="0"/>
          <w:numId w:val="3"/>
        </w:numPr>
        <w:spacing w:before="100"/>
      </w:pPr>
      <w:proofErr w:type="spellStart"/>
      <w:r w:rsidRPr="006D183C">
        <w:rPr>
          <w:b/>
        </w:rPr>
        <w:t>SSLCertificateKeyFile</w:t>
      </w:r>
      <w:proofErr w:type="spellEnd"/>
      <w:r>
        <w:t>: /home/</w:t>
      </w:r>
      <w:proofErr w:type="spellStart"/>
      <w:r>
        <w:t>poadmin</w:t>
      </w:r>
      <w:proofErr w:type="spellEnd"/>
      <w:r>
        <w:t>/</w:t>
      </w:r>
      <w:proofErr w:type="spellStart"/>
      <w:r>
        <w:t>SSLCert</w:t>
      </w:r>
      <w:proofErr w:type="spellEnd"/>
      <w:r>
        <w:t>/www.projectobjects.com.key</w:t>
      </w:r>
    </w:p>
    <w:p w14:paraId="1E8F2BA0" w14:textId="77777777" w:rsidR="00586F32" w:rsidRDefault="00586F32" w:rsidP="00101814">
      <w:pPr>
        <w:pStyle w:val="ListParagraph"/>
        <w:numPr>
          <w:ilvl w:val="0"/>
          <w:numId w:val="3"/>
        </w:numPr>
        <w:spacing w:before="100"/>
      </w:pPr>
      <w:proofErr w:type="spellStart"/>
      <w:r w:rsidRPr="006D183C">
        <w:rPr>
          <w:b/>
        </w:rPr>
        <w:t>SSLCertificateChainFile</w:t>
      </w:r>
      <w:proofErr w:type="spellEnd"/>
      <w:r>
        <w:t>: /home/</w:t>
      </w:r>
      <w:proofErr w:type="spellStart"/>
      <w:r>
        <w:t>poadmin</w:t>
      </w:r>
      <w:proofErr w:type="spellEnd"/>
      <w:r>
        <w:t>/</w:t>
      </w:r>
      <w:proofErr w:type="spellStart"/>
      <w:r>
        <w:t>SSLCert</w:t>
      </w:r>
      <w:proofErr w:type="spellEnd"/>
      <w:r>
        <w:t>/cert/</w:t>
      </w:r>
      <w:r w:rsidRPr="006D183C">
        <w:rPr>
          <w:b/>
        </w:rPr>
        <w:t>IntermediateCA</w:t>
      </w:r>
      <w:r>
        <w:t>.crt</w:t>
      </w:r>
    </w:p>
    <w:p w14:paraId="32D31903" w14:textId="77777777" w:rsidR="00586F32" w:rsidRDefault="00586F32" w:rsidP="00586F32">
      <w:r>
        <w:t>To update above folders you can change the values in this file:</w:t>
      </w:r>
    </w:p>
    <w:p w14:paraId="2219AB1D" w14:textId="3EC4F3FA" w:rsidR="00AB4802" w:rsidRDefault="00586F32" w:rsidP="00586F32">
      <w:r>
        <w:t>/opt/</w:t>
      </w:r>
      <w:proofErr w:type="spellStart"/>
      <w:r>
        <w:t>bitnami</w:t>
      </w:r>
      <w:proofErr w:type="spellEnd"/>
      <w:r>
        <w:t>/apache2/conf/</w:t>
      </w:r>
      <w:proofErr w:type="spellStart"/>
      <w:r>
        <w:t>bitnami</w:t>
      </w:r>
      <w:proofErr w:type="spellEnd"/>
      <w:r>
        <w:t>/</w:t>
      </w:r>
      <w:proofErr w:type="spellStart"/>
      <w:r>
        <w:t>bitnami.conf</w:t>
      </w:r>
      <w:proofErr w:type="spellEnd"/>
    </w:p>
    <w:p w14:paraId="24D0A3E0" w14:textId="15E3B062" w:rsidR="00606486" w:rsidRDefault="00606486" w:rsidP="00606486">
      <w:pPr>
        <w:pStyle w:val="Heading2"/>
      </w:pPr>
      <w:r>
        <w:t>Install/update certificates</w:t>
      </w:r>
    </w:p>
    <w:p w14:paraId="13E9798C" w14:textId="77777777" w:rsidR="00101814" w:rsidRDefault="00101814" w:rsidP="00101814">
      <w:pPr>
        <w:pStyle w:val="ListParagraph"/>
        <w:numPr>
          <w:ilvl w:val="0"/>
          <w:numId w:val="5"/>
        </w:numPr>
        <w:spacing w:before="100"/>
      </w:pPr>
      <w:r>
        <w:t>Open console (PowerShell or others)</w:t>
      </w:r>
    </w:p>
    <w:p w14:paraId="7EE8A641" w14:textId="77777777" w:rsidR="00101814" w:rsidRDefault="00101814" w:rsidP="00101814">
      <w:pPr>
        <w:pStyle w:val="ListParagraph"/>
        <w:numPr>
          <w:ilvl w:val="0"/>
          <w:numId w:val="5"/>
        </w:numPr>
        <w:spacing w:before="100"/>
      </w:pPr>
      <w:r>
        <w:t>Login to ProjectObjects Site:</w:t>
      </w:r>
    </w:p>
    <w:p w14:paraId="3E3F06DF" w14:textId="77777777" w:rsidR="00101814" w:rsidRPr="00274FA7" w:rsidRDefault="00101814" w:rsidP="00101814">
      <w:pPr>
        <w:pStyle w:val="ListParagraph"/>
        <w:numPr>
          <w:ilvl w:val="1"/>
          <w:numId w:val="5"/>
        </w:numPr>
        <w:spacing w:before="100"/>
        <w:rPr>
          <w:b/>
        </w:rPr>
      </w:pPr>
      <w:proofErr w:type="spellStart"/>
      <w:r w:rsidRPr="00274FA7">
        <w:rPr>
          <w:b/>
        </w:rPr>
        <w:t>ssh</w:t>
      </w:r>
      <w:proofErr w:type="spellEnd"/>
      <w:r w:rsidRPr="00274FA7">
        <w:rPr>
          <w:b/>
        </w:rPr>
        <w:t xml:space="preserve"> </w:t>
      </w:r>
      <w:hyperlink r:id="rId21" w:history="1">
        <w:r w:rsidRPr="00274FA7">
          <w:rPr>
            <w:rStyle w:val="Hyperlink"/>
            <w:b/>
          </w:rPr>
          <w:t>poadmin@13.80.128.135</w:t>
        </w:r>
      </w:hyperlink>
    </w:p>
    <w:p w14:paraId="12F76B36" w14:textId="77777777" w:rsidR="00101814" w:rsidRPr="001E14F1" w:rsidRDefault="00101814" w:rsidP="00101814">
      <w:pPr>
        <w:pStyle w:val="ListParagraph"/>
        <w:numPr>
          <w:ilvl w:val="1"/>
          <w:numId w:val="5"/>
        </w:numPr>
        <w:spacing w:before="100"/>
      </w:pPr>
      <w:r>
        <w:t xml:space="preserve">enter the password: </w:t>
      </w:r>
      <w:r w:rsidRPr="001E14F1">
        <w:rPr>
          <w:b/>
        </w:rPr>
        <w:t>ThisIsMonza2006!</w:t>
      </w:r>
    </w:p>
    <w:p w14:paraId="38D8B40F" w14:textId="77777777" w:rsidR="00101814" w:rsidRDefault="00101814" w:rsidP="00101814">
      <w:pPr>
        <w:pStyle w:val="ListParagraph"/>
        <w:numPr>
          <w:ilvl w:val="0"/>
          <w:numId w:val="5"/>
        </w:numPr>
        <w:spacing w:before="100"/>
      </w:pPr>
      <w:r>
        <w:t>Generate private key:</w:t>
      </w:r>
    </w:p>
    <w:p w14:paraId="6C807B30" w14:textId="77777777" w:rsidR="00101814" w:rsidRPr="00274FA7" w:rsidRDefault="00101814" w:rsidP="00101814">
      <w:pPr>
        <w:pStyle w:val="ListParagraph"/>
        <w:numPr>
          <w:ilvl w:val="1"/>
          <w:numId w:val="5"/>
        </w:numPr>
        <w:spacing w:before="100"/>
        <w:rPr>
          <w:b/>
        </w:rPr>
      </w:pPr>
      <w:r>
        <w:t xml:space="preserve"> </w:t>
      </w:r>
      <w:proofErr w:type="spellStart"/>
      <w:r w:rsidRPr="00274FA7">
        <w:rPr>
          <w:b/>
        </w:rPr>
        <w:t>sudo</w:t>
      </w:r>
      <w:proofErr w:type="spellEnd"/>
      <w:r w:rsidRPr="00274FA7">
        <w:rPr>
          <w:b/>
        </w:rPr>
        <w:t xml:space="preserve"> </w:t>
      </w:r>
      <w:proofErr w:type="spellStart"/>
      <w:r w:rsidRPr="00274FA7">
        <w:rPr>
          <w:b/>
        </w:rPr>
        <w:t>openssl</w:t>
      </w:r>
      <w:proofErr w:type="spellEnd"/>
      <w:r w:rsidRPr="00274FA7">
        <w:rPr>
          <w:b/>
        </w:rPr>
        <w:t xml:space="preserve"> </w:t>
      </w:r>
      <w:proofErr w:type="spellStart"/>
      <w:r w:rsidRPr="00274FA7">
        <w:rPr>
          <w:b/>
        </w:rPr>
        <w:t>genrsa</w:t>
      </w:r>
      <w:proofErr w:type="spellEnd"/>
      <w:r w:rsidRPr="00274FA7">
        <w:rPr>
          <w:b/>
        </w:rPr>
        <w:t xml:space="preserve"> -out /home/</w:t>
      </w:r>
      <w:proofErr w:type="spellStart"/>
      <w:r w:rsidRPr="00274FA7">
        <w:rPr>
          <w:b/>
        </w:rPr>
        <w:t>poadmin</w:t>
      </w:r>
      <w:proofErr w:type="spellEnd"/>
      <w:r w:rsidRPr="00274FA7">
        <w:rPr>
          <w:b/>
        </w:rPr>
        <w:t>/</w:t>
      </w:r>
      <w:proofErr w:type="spellStart"/>
      <w:r w:rsidRPr="00274FA7">
        <w:rPr>
          <w:b/>
        </w:rPr>
        <w:t>SSLCert</w:t>
      </w:r>
      <w:proofErr w:type="spellEnd"/>
      <w:r w:rsidRPr="00274FA7">
        <w:rPr>
          <w:b/>
        </w:rPr>
        <w:t>/www.projectobjects.com.key 2048</w:t>
      </w:r>
    </w:p>
    <w:p w14:paraId="1802D52E" w14:textId="77777777" w:rsidR="00101814" w:rsidRDefault="00101814" w:rsidP="00101814">
      <w:pPr>
        <w:pStyle w:val="ListParagraph"/>
        <w:numPr>
          <w:ilvl w:val="0"/>
          <w:numId w:val="5"/>
        </w:numPr>
        <w:spacing w:before="100"/>
      </w:pPr>
      <w:r>
        <w:t xml:space="preserve">Generate </w:t>
      </w:r>
      <w:proofErr w:type="spellStart"/>
      <w:r>
        <w:t>csr</w:t>
      </w:r>
      <w:proofErr w:type="spellEnd"/>
      <w:r>
        <w:t xml:space="preserve"> file:</w:t>
      </w:r>
    </w:p>
    <w:p w14:paraId="3FB8F930" w14:textId="77777777" w:rsidR="00101814" w:rsidRPr="00DC46D9" w:rsidRDefault="00101814" w:rsidP="00101814">
      <w:pPr>
        <w:pStyle w:val="ListParagraph"/>
        <w:numPr>
          <w:ilvl w:val="1"/>
          <w:numId w:val="5"/>
        </w:numPr>
        <w:spacing w:before="100"/>
      </w:pPr>
      <w:proofErr w:type="spellStart"/>
      <w:r w:rsidRPr="00DC46D9">
        <w:rPr>
          <w:b/>
        </w:rPr>
        <w:t>sudo</w:t>
      </w:r>
      <w:proofErr w:type="spellEnd"/>
      <w:r w:rsidRPr="00DC46D9">
        <w:rPr>
          <w:b/>
        </w:rPr>
        <w:t xml:space="preserve"> </w:t>
      </w:r>
      <w:proofErr w:type="spellStart"/>
      <w:r w:rsidRPr="00DC46D9">
        <w:rPr>
          <w:b/>
        </w:rPr>
        <w:t>openssl</w:t>
      </w:r>
      <w:proofErr w:type="spellEnd"/>
      <w:r w:rsidRPr="00DC46D9">
        <w:rPr>
          <w:b/>
        </w:rPr>
        <w:t xml:space="preserve"> </w:t>
      </w:r>
      <w:proofErr w:type="spellStart"/>
      <w:r w:rsidRPr="00DC46D9">
        <w:rPr>
          <w:b/>
        </w:rPr>
        <w:t>req</w:t>
      </w:r>
      <w:proofErr w:type="spellEnd"/>
      <w:r w:rsidRPr="00DC46D9">
        <w:rPr>
          <w:b/>
        </w:rPr>
        <w:t xml:space="preserve"> -new -key /home/</w:t>
      </w:r>
      <w:proofErr w:type="spellStart"/>
      <w:r w:rsidRPr="00DC46D9">
        <w:rPr>
          <w:b/>
        </w:rPr>
        <w:t>poadmin</w:t>
      </w:r>
      <w:proofErr w:type="spellEnd"/>
      <w:r w:rsidRPr="00DC46D9">
        <w:rPr>
          <w:b/>
        </w:rPr>
        <w:t>/</w:t>
      </w:r>
      <w:proofErr w:type="spellStart"/>
      <w:r w:rsidRPr="00DC46D9">
        <w:rPr>
          <w:b/>
        </w:rPr>
        <w:t>SSLCert</w:t>
      </w:r>
      <w:proofErr w:type="spellEnd"/>
      <w:r w:rsidRPr="00DC46D9">
        <w:rPr>
          <w:b/>
        </w:rPr>
        <w:t>/www.projectobjects.com.key -out</w:t>
      </w:r>
      <w:r w:rsidRPr="00DC46D9">
        <w:t xml:space="preserve"> </w:t>
      </w:r>
      <w:r w:rsidRPr="00DC46D9">
        <w:rPr>
          <w:b/>
        </w:rPr>
        <w:t>/home/</w:t>
      </w:r>
      <w:proofErr w:type="spellStart"/>
      <w:r w:rsidRPr="00DC46D9">
        <w:rPr>
          <w:b/>
        </w:rPr>
        <w:t>poadmin</w:t>
      </w:r>
      <w:proofErr w:type="spellEnd"/>
      <w:r w:rsidRPr="00DC46D9">
        <w:rPr>
          <w:b/>
        </w:rPr>
        <w:t>/</w:t>
      </w:r>
      <w:proofErr w:type="spellStart"/>
      <w:r w:rsidRPr="00DC46D9">
        <w:rPr>
          <w:b/>
        </w:rPr>
        <w:t>SSLCert</w:t>
      </w:r>
      <w:proofErr w:type="spellEnd"/>
      <w:r w:rsidRPr="00DC46D9">
        <w:rPr>
          <w:b/>
        </w:rPr>
        <w:t>/</w:t>
      </w:r>
      <w:proofErr w:type="spellStart"/>
      <w:r w:rsidRPr="00DC46D9">
        <w:rPr>
          <w:b/>
        </w:rPr>
        <w:t>cert.csr</w:t>
      </w:r>
      <w:proofErr w:type="spellEnd"/>
      <w:r w:rsidRPr="00DC46D9">
        <w:t xml:space="preserve"> </w:t>
      </w:r>
    </w:p>
    <w:p w14:paraId="363C781C" w14:textId="77777777" w:rsidR="00101814" w:rsidRDefault="00101814" w:rsidP="00101814">
      <w:pPr>
        <w:pStyle w:val="ListParagraph"/>
        <w:numPr>
          <w:ilvl w:val="0"/>
          <w:numId w:val="5"/>
        </w:numPr>
        <w:spacing w:before="100"/>
      </w:pPr>
      <w:r>
        <w:t>Fill the request fields whit these answers:</w:t>
      </w:r>
    </w:p>
    <w:p w14:paraId="48D8A390" w14:textId="77777777" w:rsidR="00101814" w:rsidRDefault="00101814" w:rsidP="00101814">
      <w:pPr>
        <w:pStyle w:val="ListParagraph"/>
        <w:numPr>
          <w:ilvl w:val="1"/>
          <w:numId w:val="5"/>
        </w:numPr>
        <w:spacing w:before="100"/>
      </w:pPr>
      <w:r>
        <w:t>Common Name = po-live.com</w:t>
      </w:r>
    </w:p>
    <w:p w14:paraId="3A07998A" w14:textId="77777777" w:rsidR="00101814" w:rsidRDefault="00101814" w:rsidP="00101814">
      <w:pPr>
        <w:pStyle w:val="ListParagraph"/>
        <w:numPr>
          <w:ilvl w:val="1"/>
          <w:numId w:val="5"/>
        </w:numPr>
        <w:spacing w:before="100"/>
      </w:pPr>
      <w:r>
        <w:t>Organization = Project Objects Ltd.</w:t>
      </w:r>
    </w:p>
    <w:p w14:paraId="509A0EE2" w14:textId="77777777" w:rsidR="00101814" w:rsidRDefault="00101814" w:rsidP="00101814">
      <w:pPr>
        <w:pStyle w:val="ListParagraph"/>
        <w:numPr>
          <w:ilvl w:val="1"/>
          <w:numId w:val="5"/>
        </w:numPr>
        <w:spacing w:before="100"/>
      </w:pPr>
      <w:proofErr w:type="spellStart"/>
      <w:r>
        <w:lastRenderedPageBreak/>
        <w:t>Lolation</w:t>
      </w:r>
      <w:proofErr w:type="spellEnd"/>
      <w:r>
        <w:t xml:space="preserve"> = </w:t>
      </w:r>
      <w:proofErr w:type="spellStart"/>
      <w:r>
        <w:t>Kells</w:t>
      </w:r>
      <w:proofErr w:type="spellEnd"/>
    </w:p>
    <w:p w14:paraId="4139E671" w14:textId="77777777" w:rsidR="00101814" w:rsidRDefault="00101814" w:rsidP="00101814">
      <w:pPr>
        <w:pStyle w:val="ListParagraph"/>
        <w:numPr>
          <w:ilvl w:val="1"/>
          <w:numId w:val="5"/>
        </w:numPr>
        <w:spacing w:before="100"/>
      </w:pPr>
      <w:r>
        <w:t>State or province = Co Meath</w:t>
      </w:r>
    </w:p>
    <w:p w14:paraId="654A5DEE" w14:textId="77777777" w:rsidR="00101814" w:rsidRDefault="00101814" w:rsidP="00101814">
      <w:pPr>
        <w:pStyle w:val="ListParagraph"/>
        <w:numPr>
          <w:ilvl w:val="1"/>
          <w:numId w:val="5"/>
        </w:numPr>
        <w:spacing w:before="100"/>
      </w:pPr>
      <w:r>
        <w:t>Country name = IE</w:t>
      </w:r>
    </w:p>
    <w:p w14:paraId="71026E57" w14:textId="77777777" w:rsidR="00101814" w:rsidRDefault="00101814" w:rsidP="00101814">
      <w:pPr>
        <w:pStyle w:val="ListParagraph"/>
        <w:numPr>
          <w:ilvl w:val="1"/>
          <w:numId w:val="5"/>
        </w:numPr>
        <w:spacing w:before="100"/>
      </w:pPr>
      <w:r>
        <w:t>Email = you can leave this option blank (press enter) or you can insert your mail</w:t>
      </w:r>
    </w:p>
    <w:p w14:paraId="054FFB9E" w14:textId="77777777" w:rsidR="00101814" w:rsidRDefault="00101814" w:rsidP="00101814">
      <w:pPr>
        <w:pStyle w:val="ListParagraph"/>
        <w:numPr>
          <w:ilvl w:val="1"/>
          <w:numId w:val="5"/>
        </w:numPr>
        <w:spacing w:before="100"/>
      </w:pPr>
      <w:r>
        <w:t>A challenge password = Leave this option blank (press enter)</w:t>
      </w:r>
    </w:p>
    <w:p w14:paraId="68748130" w14:textId="77777777" w:rsidR="00101814" w:rsidRDefault="00101814" w:rsidP="00101814">
      <w:pPr>
        <w:pStyle w:val="ListParagraph"/>
        <w:numPr>
          <w:ilvl w:val="0"/>
          <w:numId w:val="5"/>
        </w:numPr>
        <w:spacing w:before="100"/>
      </w:pPr>
      <w:r>
        <w:t>Send /home/</w:t>
      </w:r>
      <w:proofErr w:type="spellStart"/>
      <w:r>
        <w:t>poadmin</w:t>
      </w:r>
      <w:proofErr w:type="spellEnd"/>
      <w:r>
        <w:t>/</w:t>
      </w:r>
      <w:proofErr w:type="spellStart"/>
      <w:r>
        <w:t>SSLCert</w:t>
      </w:r>
      <w:proofErr w:type="spellEnd"/>
      <w:r>
        <w:t>/</w:t>
      </w:r>
      <w:proofErr w:type="spellStart"/>
      <w:r>
        <w:t>cert.csr</w:t>
      </w:r>
      <w:proofErr w:type="spellEnd"/>
      <w:r>
        <w:t xml:space="preserve">  to the certificate authority.</w:t>
      </w:r>
    </w:p>
    <w:p w14:paraId="588CEF65" w14:textId="77777777" w:rsidR="00101814" w:rsidRDefault="00101814" w:rsidP="00101814">
      <w:pPr>
        <w:pStyle w:val="ListParagraph"/>
        <w:numPr>
          <w:ilvl w:val="0"/>
          <w:numId w:val="5"/>
        </w:numPr>
        <w:spacing w:before="100"/>
      </w:pPr>
      <w:r>
        <w:t>When the certificate authority completes their checks (and probably received payment from you), they will hand over your new certificate to you.</w:t>
      </w:r>
    </w:p>
    <w:p w14:paraId="31C8D12E" w14:textId="77777777" w:rsidR="00101814" w:rsidRDefault="00101814" w:rsidP="00101814">
      <w:pPr>
        <w:pStyle w:val="ListParagraph"/>
        <w:numPr>
          <w:ilvl w:val="0"/>
          <w:numId w:val="5"/>
        </w:numPr>
        <w:spacing w:before="100"/>
      </w:pPr>
      <w:r>
        <w:t>Until the certificate is received, create a temporary self-signed certificate and follow</w:t>
      </w:r>
    </w:p>
    <w:p w14:paraId="000DA33D" w14:textId="77777777" w:rsidR="00101814" w:rsidRPr="00DC46D9" w:rsidRDefault="00101814" w:rsidP="00101814">
      <w:pPr>
        <w:pStyle w:val="ListParagraph"/>
        <w:numPr>
          <w:ilvl w:val="1"/>
          <w:numId w:val="5"/>
        </w:numPr>
        <w:spacing w:before="100"/>
      </w:pPr>
      <w:proofErr w:type="spellStart"/>
      <w:r w:rsidRPr="00DC46D9">
        <w:rPr>
          <w:b/>
        </w:rPr>
        <w:t>sudo</w:t>
      </w:r>
      <w:proofErr w:type="spellEnd"/>
      <w:r w:rsidRPr="00DC46D9">
        <w:rPr>
          <w:b/>
        </w:rPr>
        <w:t xml:space="preserve"> </w:t>
      </w:r>
      <w:proofErr w:type="spellStart"/>
      <w:r w:rsidRPr="00DC46D9">
        <w:rPr>
          <w:b/>
        </w:rPr>
        <w:t>openssl</w:t>
      </w:r>
      <w:proofErr w:type="spellEnd"/>
      <w:r w:rsidRPr="00DC46D9">
        <w:rPr>
          <w:b/>
        </w:rPr>
        <w:t xml:space="preserve"> x509 -in /home/</w:t>
      </w:r>
      <w:proofErr w:type="spellStart"/>
      <w:r w:rsidRPr="00DC46D9">
        <w:rPr>
          <w:b/>
        </w:rPr>
        <w:t>poadmin</w:t>
      </w:r>
      <w:proofErr w:type="spellEnd"/>
      <w:r w:rsidRPr="00DC46D9">
        <w:rPr>
          <w:b/>
        </w:rPr>
        <w:t>/</w:t>
      </w:r>
      <w:proofErr w:type="spellStart"/>
      <w:r w:rsidRPr="00DC46D9">
        <w:rPr>
          <w:b/>
        </w:rPr>
        <w:t>SSLCert</w:t>
      </w:r>
      <w:proofErr w:type="spellEnd"/>
      <w:r w:rsidRPr="00DC46D9">
        <w:rPr>
          <w:b/>
        </w:rPr>
        <w:t>/</w:t>
      </w:r>
      <w:proofErr w:type="spellStart"/>
      <w:r w:rsidRPr="00DC46D9">
        <w:rPr>
          <w:b/>
        </w:rPr>
        <w:t>cert.csr</w:t>
      </w:r>
      <w:proofErr w:type="spellEnd"/>
      <w:r w:rsidRPr="00DC46D9">
        <w:rPr>
          <w:b/>
        </w:rPr>
        <w:t xml:space="preserve"> -out /home/</w:t>
      </w:r>
      <w:proofErr w:type="spellStart"/>
      <w:r w:rsidRPr="00DC46D9">
        <w:rPr>
          <w:b/>
        </w:rPr>
        <w:t>poadmin</w:t>
      </w:r>
      <w:proofErr w:type="spellEnd"/>
      <w:r w:rsidRPr="00DC46D9">
        <w:rPr>
          <w:b/>
        </w:rPr>
        <w:t>/</w:t>
      </w:r>
      <w:proofErr w:type="spellStart"/>
      <w:r w:rsidRPr="00DC46D9">
        <w:rPr>
          <w:b/>
        </w:rPr>
        <w:t>SSLCert</w:t>
      </w:r>
      <w:proofErr w:type="spellEnd"/>
      <w:r w:rsidRPr="00DC46D9">
        <w:rPr>
          <w:b/>
        </w:rPr>
        <w:t>/cert/ssl_certificate.crt -</w:t>
      </w:r>
      <w:proofErr w:type="spellStart"/>
      <w:r w:rsidRPr="00DC46D9">
        <w:rPr>
          <w:b/>
        </w:rPr>
        <w:t>req</w:t>
      </w:r>
      <w:proofErr w:type="spellEnd"/>
      <w:r w:rsidRPr="00DC46D9">
        <w:rPr>
          <w:b/>
        </w:rPr>
        <w:t xml:space="preserve"> -</w:t>
      </w:r>
      <w:proofErr w:type="spellStart"/>
      <w:r w:rsidRPr="00DC46D9">
        <w:rPr>
          <w:b/>
        </w:rPr>
        <w:t>signkey</w:t>
      </w:r>
      <w:proofErr w:type="spellEnd"/>
      <w:r w:rsidRPr="00DC46D9">
        <w:rPr>
          <w:b/>
        </w:rPr>
        <w:t xml:space="preserve"> /home/</w:t>
      </w:r>
      <w:proofErr w:type="spellStart"/>
      <w:r w:rsidRPr="00DC46D9">
        <w:rPr>
          <w:b/>
        </w:rPr>
        <w:t>poadmin</w:t>
      </w:r>
      <w:proofErr w:type="spellEnd"/>
      <w:r w:rsidRPr="00DC46D9">
        <w:rPr>
          <w:b/>
        </w:rPr>
        <w:t>/</w:t>
      </w:r>
      <w:proofErr w:type="spellStart"/>
      <w:r w:rsidRPr="00DC46D9">
        <w:rPr>
          <w:b/>
        </w:rPr>
        <w:t>SSLCert</w:t>
      </w:r>
      <w:proofErr w:type="spellEnd"/>
      <w:r w:rsidRPr="00DC46D9">
        <w:rPr>
          <w:b/>
        </w:rPr>
        <w:t>/www.projectobjects.com.key -days 365</w:t>
      </w:r>
    </w:p>
    <w:p w14:paraId="263C0040" w14:textId="7A4DE1CB" w:rsidR="00101814" w:rsidRDefault="00101814" w:rsidP="00101814">
      <w:pPr>
        <w:pStyle w:val="ListParagraph"/>
        <w:numPr>
          <w:ilvl w:val="0"/>
          <w:numId w:val="5"/>
        </w:numPr>
        <w:spacing w:before="100"/>
      </w:pPr>
      <w:r>
        <w:t xml:space="preserve">Back up your private key in a safe location after generating a password-protected version as </w:t>
      </w:r>
      <w:r w:rsidR="00B5459E" w:rsidRPr="00B5459E">
        <w:rPr>
          <w:bCs/>
        </w:rPr>
        <w:t>follows</w:t>
      </w:r>
    </w:p>
    <w:p w14:paraId="66E26DB7" w14:textId="1E6A97CA" w:rsidR="00101814" w:rsidRDefault="00101814" w:rsidP="00101814">
      <w:pPr>
        <w:pStyle w:val="ListParagraph"/>
        <w:numPr>
          <w:ilvl w:val="1"/>
          <w:numId w:val="5"/>
        </w:numPr>
        <w:spacing w:before="100"/>
      </w:pPr>
      <w:bookmarkStart w:id="1" w:name="_GoBack"/>
      <w:proofErr w:type="spellStart"/>
      <w:r w:rsidRPr="001D5999">
        <w:rPr>
          <w:b/>
        </w:rPr>
        <w:t>sudo</w:t>
      </w:r>
      <w:proofErr w:type="spellEnd"/>
      <w:r w:rsidRPr="001D5999">
        <w:rPr>
          <w:b/>
        </w:rPr>
        <w:t xml:space="preserve"> </w:t>
      </w:r>
      <w:proofErr w:type="spellStart"/>
      <w:r w:rsidRPr="001D5999">
        <w:rPr>
          <w:b/>
        </w:rPr>
        <w:t>openssl</w:t>
      </w:r>
      <w:proofErr w:type="spellEnd"/>
      <w:r w:rsidRPr="001D5999">
        <w:rPr>
          <w:b/>
        </w:rPr>
        <w:t xml:space="preserve"> </w:t>
      </w:r>
      <w:proofErr w:type="spellStart"/>
      <w:r w:rsidRPr="001D5999">
        <w:rPr>
          <w:b/>
        </w:rPr>
        <w:t>rsa</w:t>
      </w:r>
      <w:proofErr w:type="spellEnd"/>
      <w:r w:rsidRPr="001D5999">
        <w:rPr>
          <w:b/>
        </w:rPr>
        <w:t xml:space="preserve"> -des3 -in /home/</w:t>
      </w:r>
      <w:proofErr w:type="spellStart"/>
      <w:r w:rsidRPr="001D5999">
        <w:rPr>
          <w:b/>
        </w:rPr>
        <w:t>poadmin</w:t>
      </w:r>
      <w:proofErr w:type="spellEnd"/>
      <w:r w:rsidRPr="001D5999">
        <w:rPr>
          <w:b/>
        </w:rPr>
        <w:t>/</w:t>
      </w:r>
      <w:proofErr w:type="spellStart"/>
      <w:r w:rsidRPr="001D5999">
        <w:rPr>
          <w:b/>
        </w:rPr>
        <w:t>SSLCert</w:t>
      </w:r>
      <w:proofErr w:type="spellEnd"/>
      <w:r w:rsidRPr="001D5999">
        <w:rPr>
          <w:b/>
        </w:rPr>
        <w:t>/www.projectobjects.com.key -out</w:t>
      </w:r>
      <w:bookmarkEnd w:id="1"/>
      <w:r w:rsidRPr="001D5999">
        <w:rPr>
          <w:b/>
        </w:rPr>
        <w:t xml:space="preserve"> </w:t>
      </w:r>
      <w:hyperlink r:id="rId22" w:history="1">
        <w:r w:rsidRPr="00C91E76">
          <w:rPr>
            <w:rStyle w:val="Hyperlink"/>
            <w:b/>
          </w:rPr>
          <w:t>www.projectobjects.com.</w:t>
        </w:r>
        <w:r w:rsidRPr="00C91E76">
          <w:rPr>
            <w:rStyle w:val="Hyperlink"/>
          </w:rPr>
          <w:t>pem</w:t>
        </w:r>
      </w:hyperlink>
    </w:p>
    <w:p w14:paraId="1798047D" w14:textId="77777777" w:rsidR="00101814" w:rsidRDefault="00101814" w:rsidP="00101814">
      <w:pPr>
        <w:pStyle w:val="ListParagraph"/>
        <w:numPr>
          <w:ilvl w:val="0"/>
          <w:numId w:val="5"/>
        </w:numPr>
        <w:spacing w:before="100"/>
      </w:pPr>
      <w:r w:rsidRPr="001D5999">
        <w:t>When</w:t>
      </w:r>
      <w:r>
        <w:t xml:space="preserve"> certificates arrive, you will receive these two files:</w:t>
      </w:r>
    </w:p>
    <w:p w14:paraId="3DF0DE51" w14:textId="77777777" w:rsidR="00101814" w:rsidRDefault="00101814" w:rsidP="00101814">
      <w:pPr>
        <w:pStyle w:val="ListParagraph"/>
        <w:numPr>
          <w:ilvl w:val="1"/>
          <w:numId w:val="5"/>
        </w:numPr>
        <w:spacing w:before="100"/>
      </w:pPr>
      <w:r>
        <w:t>ssl_certificate.crt</w:t>
      </w:r>
    </w:p>
    <w:p w14:paraId="5C8D9806" w14:textId="77777777" w:rsidR="00101814" w:rsidRDefault="00101814" w:rsidP="00101814">
      <w:pPr>
        <w:pStyle w:val="ListParagraph"/>
        <w:numPr>
          <w:ilvl w:val="1"/>
          <w:numId w:val="5"/>
        </w:numPr>
        <w:spacing w:before="100"/>
      </w:pPr>
      <w:r>
        <w:t>IntermediateCA.crt</w:t>
      </w:r>
    </w:p>
    <w:p w14:paraId="3F0E0CC6" w14:textId="77777777" w:rsidR="00101814" w:rsidRDefault="00101814" w:rsidP="00101814">
      <w:pPr>
        <w:pStyle w:val="ListParagraph"/>
        <w:numPr>
          <w:ilvl w:val="0"/>
          <w:numId w:val="5"/>
        </w:numPr>
        <w:spacing w:before="100"/>
      </w:pPr>
      <w:r>
        <w:t>Move these files into this folder:</w:t>
      </w:r>
    </w:p>
    <w:p w14:paraId="190CE5AB" w14:textId="77777777" w:rsidR="00101814" w:rsidRDefault="00101814" w:rsidP="00101814">
      <w:pPr>
        <w:pStyle w:val="ListParagraph"/>
        <w:numPr>
          <w:ilvl w:val="1"/>
          <w:numId w:val="5"/>
        </w:numPr>
        <w:spacing w:before="100"/>
      </w:pPr>
      <w:r>
        <w:t>/home/</w:t>
      </w:r>
      <w:proofErr w:type="spellStart"/>
      <w:r>
        <w:t>poadmin</w:t>
      </w:r>
      <w:proofErr w:type="spellEnd"/>
      <w:r>
        <w:t>/</w:t>
      </w:r>
      <w:proofErr w:type="spellStart"/>
      <w:r>
        <w:t>SSLCert</w:t>
      </w:r>
      <w:proofErr w:type="spellEnd"/>
      <w:r>
        <w:t>/cert</w:t>
      </w:r>
    </w:p>
    <w:p w14:paraId="1ED38D84" w14:textId="77777777" w:rsidR="00101814" w:rsidRDefault="00101814" w:rsidP="00101814">
      <w:pPr>
        <w:pStyle w:val="ListParagraph"/>
        <w:numPr>
          <w:ilvl w:val="0"/>
          <w:numId w:val="5"/>
        </w:numPr>
        <w:spacing w:before="100"/>
      </w:pPr>
      <w:r>
        <w:t>run this command:</w:t>
      </w:r>
    </w:p>
    <w:p w14:paraId="34E8C3DD" w14:textId="77777777" w:rsidR="00101814" w:rsidRPr="00715B9D" w:rsidRDefault="00101814" w:rsidP="00101814">
      <w:pPr>
        <w:pStyle w:val="ListParagraph"/>
        <w:numPr>
          <w:ilvl w:val="1"/>
          <w:numId w:val="5"/>
        </w:numPr>
        <w:spacing w:before="100"/>
      </w:pPr>
      <w:proofErr w:type="spellStart"/>
      <w:r w:rsidRPr="00715B9D">
        <w:rPr>
          <w:b/>
        </w:rPr>
        <w:t>sudo</w:t>
      </w:r>
      <w:proofErr w:type="spellEnd"/>
      <w:r w:rsidRPr="00715B9D">
        <w:rPr>
          <w:b/>
        </w:rPr>
        <w:t xml:space="preserve"> </w:t>
      </w:r>
      <w:proofErr w:type="spellStart"/>
      <w:r w:rsidRPr="00715B9D">
        <w:rPr>
          <w:b/>
        </w:rPr>
        <w:t>openssl</w:t>
      </w:r>
      <w:proofErr w:type="spellEnd"/>
      <w:r w:rsidRPr="00715B9D">
        <w:rPr>
          <w:b/>
        </w:rPr>
        <w:t xml:space="preserve"> </w:t>
      </w:r>
      <w:proofErr w:type="spellStart"/>
      <w:r w:rsidRPr="00715B9D">
        <w:rPr>
          <w:b/>
        </w:rPr>
        <w:t>rsa</w:t>
      </w:r>
      <w:proofErr w:type="spellEnd"/>
      <w:r w:rsidRPr="00715B9D">
        <w:rPr>
          <w:b/>
        </w:rPr>
        <w:t xml:space="preserve"> -in www.projectobjects.com.pem -out /home/</w:t>
      </w:r>
      <w:proofErr w:type="spellStart"/>
      <w:r w:rsidRPr="00715B9D">
        <w:rPr>
          <w:b/>
        </w:rPr>
        <w:t>poadmin</w:t>
      </w:r>
      <w:proofErr w:type="spellEnd"/>
      <w:r w:rsidRPr="00715B9D">
        <w:rPr>
          <w:b/>
        </w:rPr>
        <w:t>/</w:t>
      </w:r>
      <w:proofErr w:type="spellStart"/>
      <w:r w:rsidRPr="00715B9D">
        <w:rPr>
          <w:b/>
        </w:rPr>
        <w:t>SSLCert</w:t>
      </w:r>
      <w:proofErr w:type="spellEnd"/>
      <w:r w:rsidRPr="00715B9D">
        <w:rPr>
          <w:b/>
        </w:rPr>
        <w:t>/www.projectobjects.com.key</w:t>
      </w:r>
    </w:p>
    <w:p w14:paraId="60AED6FD" w14:textId="77777777" w:rsidR="00101814" w:rsidRDefault="00101814" w:rsidP="00101814">
      <w:pPr>
        <w:pStyle w:val="ListParagraph"/>
        <w:numPr>
          <w:ilvl w:val="0"/>
          <w:numId w:val="5"/>
        </w:numPr>
        <w:spacing w:before="100"/>
      </w:pPr>
      <w:r>
        <w:t>run this command to restart apache:</w:t>
      </w:r>
    </w:p>
    <w:p w14:paraId="2E7AA2B8" w14:textId="77777777" w:rsidR="00101814" w:rsidRPr="0064524F" w:rsidRDefault="00101814" w:rsidP="00101814">
      <w:pPr>
        <w:pStyle w:val="ListParagraph"/>
        <w:numPr>
          <w:ilvl w:val="1"/>
          <w:numId w:val="5"/>
        </w:numPr>
        <w:spacing w:before="100"/>
      </w:pPr>
      <w:proofErr w:type="spellStart"/>
      <w:r w:rsidRPr="00715B9D">
        <w:rPr>
          <w:b/>
        </w:rPr>
        <w:t>sudo</w:t>
      </w:r>
      <w:proofErr w:type="spellEnd"/>
      <w:r w:rsidRPr="00715B9D">
        <w:rPr>
          <w:b/>
        </w:rPr>
        <w:t xml:space="preserve"> /opt/bitnami/ctlscript.sh restart apache</w:t>
      </w:r>
    </w:p>
    <w:p w14:paraId="5AF26BF4" w14:textId="31C13B85" w:rsidR="005E6759" w:rsidRPr="005E6759" w:rsidRDefault="00101814" w:rsidP="00101814">
      <w:pPr>
        <w:rPr>
          <w:lang w:val="pt-BR"/>
        </w:rPr>
      </w:pPr>
      <w:r w:rsidRPr="0064524F">
        <w:t>Check</w:t>
      </w:r>
      <w:r>
        <w:t xml:space="preserve"> if the site it’s ok!</w:t>
      </w:r>
    </w:p>
    <w:sectPr w:rsidR="005E6759" w:rsidRPr="005E6759" w:rsidSect="00B9544A">
      <w:footerReference w:type="default" r:id="rId23"/>
      <w:pgSz w:w="11906" w:h="16838"/>
      <w:pgMar w:top="992" w:right="851" w:bottom="992" w:left="141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20481" w14:textId="77777777" w:rsidR="001602B9" w:rsidRDefault="001602B9" w:rsidP="004E3A74">
      <w:pPr>
        <w:spacing w:after="0" w:line="240" w:lineRule="auto"/>
      </w:pPr>
      <w:r>
        <w:separator/>
      </w:r>
    </w:p>
  </w:endnote>
  <w:endnote w:type="continuationSeparator" w:id="0">
    <w:p w14:paraId="1E2128E0" w14:textId="77777777" w:rsidR="001602B9" w:rsidRDefault="001602B9" w:rsidP="004E3A74">
      <w:pPr>
        <w:spacing w:after="0" w:line="240" w:lineRule="auto"/>
      </w:pPr>
      <w:r>
        <w:continuationSeparator/>
      </w:r>
    </w:p>
  </w:endnote>
  <w:endnote w:type="continuationNotice" w:id="1">
    <w:p w14:paraId="5448717F" w14:textId="77777777" w:rsidR="001602B9" w:rsidRDefault="001602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6" w:type="dxa"/>
      <w:tblInd w:w="-993" w:type="dxa"/>
      <w:tblBorders>
        <w:top w:val="single" w:sz="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1"/>
      <w:gridCol w:w="1985"/>
    </w:tblGrid>
    <w:tr w:rsidR="003E48DF" w:rsidRPr="00B71A5C" w14:paraId="49C229F7" w14:textId="77777777" w:rsidTr="00A16AF0">
      <w:trPr>
        <w:trHeight w:val="561"/>
      </w:trPr>
      <w:tc>
        <w:tcPr>
          <w:tcW w:w="9181" w:type="dxa"/>
        </w:tcPr>
        <w:p w14:paraId="102F3C79" w14:textId="77777777" w:rsidR="00DA2D1B" w:rsidRDefault="00532465" w:rsidP="00B8033A">
          <w:pPr>
            <w:rPr>
              <w:caps/>
              <w:color w:val="808080" w:themeColor="background1" w:themeShade="80"/>
              <w:sz w:val="18"/>
              <w:szCs w:val="18"/>
              <w:lang w:val="it-IT"/>
            </w:rPr>
          </w:pPr>
          <w:r>
            <w:rPr>
              <w:caps/>
              <w:color w:val="808080" w:themeColor="background1" w:themeShade="80"/>
              <w:sz w:val="18"/>
              <w:szCs w:val="18"/>
              <w:lang w:val="it-IT"/>
            </w:rPr>
            <w:t>Titolo</w:t>
          </w:r>
        </w:p>
        <w:p w14:paraId="7F2FA9BF" w14:textId="77777777" w:rsidR="003E48DF" w:rsidRPr="005612A9" w:rsidRDefault="00532465" w:rsidP="00B8033A">
          <w:pPr>
            <w:rPr>
              <w:color w:val="808080" w:themeColor="background1" w:themeShade="80"/>
              <w:sz w:val="18"/>
              <w:szCs w:val="18"/>
              <w:lang w:val="it-IT"/>
            </w:rPr>
          </w:pPr>
          <w:r>
            <w:rPr>
              <w:color w:val="808080" w:themeColor="background1" w:themeShade="80"/>
              <w:sz w:val="18"/>
              <w:szCs w:val="18"/>
              <w:lang w:val="it-IT"/>
            </w:rPr>
            <w:t>Sottotitolo</w:t>
          </w:r>
        </w:p>
      </w:tc>
      <w:tc>
        <w:tcPr>
          <w:tcW w:w="1985" w:type="dxa"/>
          <w:vAlign w:val="center"/>
        </w:tcPr>
        <w:p w14:paraId="629002A4" w14:textId="77777777" w:rsidR="003E48DF" w:rsidRPr="00B71A5C" w:rsidRDefault="003E48DF" w:rsidP="00A16AF0">
          <w:pPr>
            <w:pStyle w:val="Footer"/>
            <w:ind w:left="0"/>
            <w:jc w:val="righ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 xml:space="preserve">Page </w:t>
          </w:r>
          <w:r w:rsidRPr="00B71A5C">
            <w:rPr>
              <w:color w:val="808080" w:themeColor="background1" w:themeShade="80"/>
            </w:rPr>
            <w:fldChar w:fldCharType="begin"/>
          </w:r>
          <w:r w:rsidRPr="00B71A5C">
            <w:rPr>
              <w:color w:val="808080" w:themeColor="background1" w:themeShade="80"/>
            </w:rPr>
            <w:instrText xml:space="preserve"> PAGE   \* MERGEFORMAT </w:instrText>
          </w:r>
          <w:r w:rsidRPr="00B71A5C">
            <w:rPr>
              <w:color w:val="808080" w:themeColor="background1" w:themeShade="80"/>
            </w:rPr>
            <w:fldChar w:fldCharType="separate"/>
          </w:r>
          <w:r w:rsidR="0052786D">
            <w:rPr>
              <w:color w:val="808080" w:themeColor="background1" w:themeShade="80"/>
            </w:rPr>
            <w:t>8</w:t>
          </w:r>
          <w:r w:rsidRPr="00B71A5C">
            <w:rPr>
              <w:color w:val="808080" w:themeColor="background1" w:themeShade="80"/>
            </w:rPr>
            <w:fldChar w:fldCharType="end"/>
          </w:r>
          <w:r w:rsidRPr="00B71A5C">
            <w:rPr>
              <w:color w:val="808080" w:themeColor="background1" w:themeShade="80"/>
              <w:sz w:val="14"/>
            </w:rPr>
            <w:t xml:space="preserve">     </w:t>
          </w:r>
        </w:p>
      </w:tc>
    </w:tr>
  </w:tbl>
  <w:p w14:paraId="38D0C126" w14:textId="77777777" w:rsidR="003E48DF" w:rsidRPr="00B71A5C" w:rsidRDefault="003E48DF" w:rsidP="00B71A5C">
    <w:pPr>
      <w:pStyle w:val="Foo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FF787" w14:textId="77777777" w:rsidR="001602B9" w:rsidRDefault="001602B9" w:rsidP="004E3A74">
      <w:pPr>
        <w:spacing w:after="0" w:line="240" w:lineRule="auto"/>
      </w:pPr>
      <w:r>
        <w:separator/>
      </w:r>
    </w:p>
  </w:footnote>
  <w:footnote w:type="continuationSeparator" w:id="0">
    <w:p w14:paraId="0629B22B" w14:textId="77777777" w:rsidR="001602B9" w:rsidRDefault="001602B9" w:rsidP="004E3A74">
      <w:pPr>
        <w:spacing w:after="0" w:line="240" w:lineRule="auto"/>
      </w:pPr>
      <w:r>
        <w:continuationSeparator/>
      </w:r>
    </w:p>
  </w:footnote>
  <w:footnote w:type="continuationNotice" w:id="1">
    <w:p w14:paraId="334E1EEA" w14:textId="77777777" w:rsidR="001602B9" w:rsidRDefault="001602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9153B"/>
    <w:multiLevelType w:val="hybridMultilevel"/>
    <w:tmpl w:val="9402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F5A49"/>
    <w:multiLevelType w:val="hybridMultilevel"/>
    <w:tmpl w:val="13D6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C781D"/>
    <w:multiLevelType w:val="multilevel"/>
    <w:tmpl w:val="63B6921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3" w15:restartNumberingAfterBreak="0">
    <w:nsid w:val="6305022D"/>
    <w:multiLevelType w:val="hybridMultilevel"/>
    <w:tmpl w:val="C396C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Uwt7Q0MDcyNDM2NTNU0lEKTi0uzszPAykwrgUAOp78qywAAAA="/>
  </w:docVars>
  <w:rsids>
    <w:rsidRoot w:val="00F111CF"/>
    <w:rsid w:val="000031F7"/>
    <w:rsid w:val="000050B4"/>
    <w:rsid w:val="000051C3"/>
    <w:rsid w:val="00007E67"/>
    <w:rsid w:val="00016A3A"/>
    <w:rsid w:val="000205CC"/>
    <w:rsid w:val="00022638"/>
    <w:rsid w:val="000227D7"/>
    <w:rsid w:val="000231CE"/>
    <w:rsid w:val="000234DF"/>
    <w:rsid w:val="00032BCE"/>
    <w:rsid w:val="00040B7C"/>
    <w:rsid w:val="00045771"/>
    <w:rsid w:val="0005145A"/>
    <w:rsid w:val="00052392"/>
    <w:rsid w:val="000557D2"/>
    <w:rsid w:val="00057D27"/>
    <w:rsid w:val="000653E3"/>
    <w:rsid w:val="00071237"/>
    <w:rsid w:val="00073FD5"/>
    <w:rsid w:val="00076227"/>
    <w:rsid w:val="0008028A"/>
    <w:rsid w:val="00082A2A"/>
    <w:rsid w:val="0008345C"/>
    <w:rsid w:val="00083579"/>
    <w:rsid w:val="00084312"/>
    <w:rsid w:val="000863AD"/>
    <w:rsid w:val="00092F06"/>
    <w:rsid w:val="000A545F"/>
    <w:rsid w:val="000A7CB0"/>
    <w:rsid w:val="000B37B7"/>
    <w:rsid w:val="000B5DCB"/>
    <w:rsid w:val="000C131A"/>
    <w:rsid w:val="000C1554"/>
    <w:rsid w:val="000C4082"/>
    <w:rsid w:val="000C5A2C"/>
    <w:rsid w:val="000C6C80"/>
    <w:rsid w:val="000D534E"/>
    <w:rsid w:val="000E1738"/>
    <w:rsid w:val="000E2E4E"/>
    <w:rsid w:val="000E4129"/>
    <w:rsid w:val="000E55E6"/>
    <w:rsid w:val="000F1228"/>
    <w:rsid w:val="000F1321"/>
    <w:rsid w:val="000F3BB3"/>
    <w:rsid w:val="000F52FE"/>
    <w:rsid w:val="000F5675"/>
    <w:rsid w:val="000F58E3"/>
    <w:rsid w:val="000F5D26"/>
    <w:rsid w:val="000F70F9"/>
    <w:rsid w:val="001002DF"/>
    <w:rsid w:val="00101814"/>
    <w:rsid w:val="00104CCC"/>
    <w:rsid w:val="001061B2"/>
    <w:rsid w:val="00111FCE"/>
    <w:rsid w:val="00112455"/>
    <w:rsid w:val="001124D8"/>
    <w:rsid w:val="00113012"/>
    <w:rsid w:val="00117ADD"/>
    <w:rsid w:val="00120224"/>
    <w:rsid w:val="001253C5"/>
    <w:rsid w:val="001262DF"/>
    <w:rsid w:val="00127C60"/>
    <w:rsid w:val="001304E4"/>
    <w:rsid w:val="00130E84"/>
    <w:rsid w:val="001313DD"/>
    <w:rsid w:val="0013330A"/>
    <w:rsid w:val="001430AD"/>
    <w:rsid w:val="001460E6"/>
    <w:rsid w:val="00150A97"/>
    <w:rsid w:val="00151AA5"/>
    <w:rsid w:val="001602B9"/>
    <w:rsid w:val="00162276"/>
    <w:rsid w:val="00163F9A"/>
    <w:rsid w:val="0016524B"/>
    <w:rsid w:val="0017567F"/>
    <w:rsid w:val="00177F80"/>
    <w:rsid w:val="00186A4A"/>
    <w:rsid w:val="00190211"/>
    <w:rsid w:val="00190536"/>
    <w:rsid w:val="00191956"/>
    <w:rsid w:val="001977C7"/>
    <w:rsid w:val="001A3A15"/>
    <w:rsid w:val="001A49EC"/>
    <w:rsid w:val="001A5DC5"/>
    <w:rsid w:val="001B0A3D"/>
    <w:rsid w:val="001B1356"/>
    <w:rsid w:val="001B4DDE"/>
    <w:rsid w:val="001C6B80"/>
    <w:rsid w:val="001D4066"/>
    <w:rsid w:val="001D4A11"/>
    <w:rsid w:val="001D606B"/>
    <w:rsid w:val="001E25B6"/>
    <w:rsid w:val="001E3FD9"/>
    <w:rsid w:val="001F2DD2"/>
    <w:rsid w:val="001F6782"/>
    <w:rsid w:val="0020007B"/>
    <w:rsid w:val="00205B45"/>
    <w:rsid w:val="00207B28"/>
    <w:rsid w:val="002102F1"/>
    <w:rsid w:val="00210CD7"/>
    <w:rsid w:val="00212643"/>
    <w:rsid w:val="00212882"/>
    <w:rsid w:val="00221660"/>
    <w:rsid w:val="00223AF7"/>
    <w:rsid w:val="002279D9"/>
    <w:rsid w:val="0023096D"/>
    <w:rsid w:val="00233468"/>
    <w:rsid w:val="00236744"/>
    <w:rsid w:val="0023779B"/>
    <w:rsid w:val="0023799E"/>
    <w:rsid w:val="00243C20"/>
    <w:rsid w:val="002508C0"/>
    <w:rsid w:val="00252826"/>
    <w:rsid w:val="0026359A"/>
    <w:rsid w:val="00265BFA"/>
    <w:rsid w:val="0027697B"/>
    <w:rsid w:val="002843FF"/>
    <w:rsid w:val="0029082B"/>
    <w:rsid w:val="00291A68"/>
    <w:rsid w:val="00292279"/>
    <w:rsid w:val="00295743"/>
    <w:rsid w:val="002965D9"/>
    <w:rsid w:val="002A300E"/>
    <w:rsid w:val="002B0A6B"/>
    <w:rsid w:val="002C4E65"/>
    <w:rsid w:val="002C7D79"/>
    <w:rsid w:val="002D47E5"/>
    <w:rsid w:val="002D5B2B"/>
    <w:rsid w:val="002D6CBA"/>
    <w:rsid w:val="002D7698"/>
    <w:rsid w:val="002E09A6"/>
    <w:rsid w:val="002E1A3C"/>
    <w:rsid w:val="002E21B7"/>
    <w:rsid w:val="002E41FE"/>
    <w:rsid w:val="002F4789"/>
    <w:rsid w:val="002F5775"/>
    <w:rsid w:val="00311E3A"/>
    <w:rsid w:val="00316613"/>
    <w:rsid w:val="0032129E"/>
    <w:rsid w:val="003260A6"/>
    <w:rsid w:val="0033793B"/>
    <w:rsid w:val="00344F3B"/>
    <w:rsid w:val="003516CB"/>
    <w:rsid w:val="00351702"/>
    <w:rsid w:val="00352727"/>
    <w:rsid w:val="0035596D"/>
    <w:rsid w:val="0036235E"/>
    <w:rsid w:val="003659E4"/>
    <w:rsid w:val="00373CD7"/>
    <w:rsid w:val="003746B8"/>
    <w:rsid w:val="0038037C"/>
    <w:rsid w:val="00383DE6"/>
    <w:rsid w:val="00386046"/>
    <w:rsid w:val="003932C6"/>
    <w:rsid w:val="0039589B"/>
    <w:rsid w:val="00396563"/>
    <w:rsid w:val="0039736B"/>
    <w:rsid w:val="003A432F"/>
    <w:rsid w:val="003B012C"/>
    <w:rsid w:val="003B1944"/>
    <w:rsid w:val="003B3BEA"/>
    <w:rsid w:val="003D0CCB"/>
    <w:rsid w:val="003D3A81"/>
    <w:rsid w:val="003D5348"/>
    <w:rsid w:val="003E31D0"/>
    <w:rsid w:val="003E3868"/>
    <w:rsid w:val="003E4607"/>
    <w:rsid w:val="003E48DF"/>
    <w:rsid w:val="003E4AF1"/>
    <w:rsid w:val="003E528B"/>
    <w:rsid w:val="003E6441"/>
    <w:rsid w:val="003F331E"/>
    <w:rsid w:val="003F5484"/>
    <w:rsid w:val="003F5F3C"/>
    <w:rsid w:val="00402B39"/>
    <w:rsid w:val="00412638"/>
    <w:rsid w:val="00413D83"/>
    <w:rsid w:val="0041582C"/>
    <w:rsid w:val="00424B9B"/>
    <w:rsid w:val="00424CF9"/>
    <w:rsid w:val="00430B37"/>
    <w:rsid w:val="00431098"/>
    <w:rsid w:val="00432262"/>
    <w:rsid w:val="00434F52"/>
    <w:rsid w:val="00437E47"/>
    <w:rsid w:val="00443286"/>
    <w:rsid w:val="00443A50"/>
    <w:rsid w:val="0044711B"/>
    <w:rsid w:val="00451FE2"/>
    <w:rsid w:val="00457103"/>
    <w:rsid w:val="0046073C"/>
    <w:rsid w:val="0046157B"/>
    <w:rsid w:val="004655A8"/>
    <w:rsid w:val="0047171D"/>
    <w:rsid w:val="00475A63"/>
    <w:rsid w:val="0047710C"/>
    <w:rsid w:val="00477BB6"/>
    <w:rsid w:val="00481861"/>
    <w:rsid w:val="0049066A"/>
    <w:rsid w:val="00490B18"/>
    <w:rsid w:val="00491F86"/>
    <w:rsid w:val="00493486"/>
    <w:rsid w:val="004A16E3"/>
    <w:rsid w:val="004B0EBB"/>
    <w:rsid w:val="004B258C"/>
    <w:rsid w:val="004C10E6"/>
    <w:rsid w:val="004C5795"/>
    <w:rsid w:val="004D3003"/>
    <w:rsid w:val="004D3D36"/>
    <w:rsid w:val="004D6DDC"/>
    <w:rsid w:val="004E3A74"/>
    <w:rsid w:val="004E4FBE"/>
    <w:rsid w:val="004F1F3F"/>
    <w:rsid w:val="004F30BF"/>
    <w:rsid w:val="004F7D77"/>
    <w:rsid w:val="005044E7"/>
    <w:rsid w:val="00504ADE"/>
    <w:rsid w:val="005110BE"/>
    <w:rsid w:val="00517263"/>
    <w:rsid w:val="005209F3"/>
    <w:rsid w:val="0052677D"/>
    <w:rsid w:val="0052786D"/>
    <w:rsid w:val="00532465"/>
    <w:rsid w:val="00534859"/>
    <w:rsid w:val="00535D1A"/>
    <w:rsid w:val="00537606"/>
    <w:rsid w:val="00537DF0"/>
    <w:rsid w:val="00541EBF"/>
    <w:rsid w:val="00552602"/>
    <w:rsid w:val="00552F4C"/>
    <w:rsid w:val="005541F2"/>
    <w:rsid w:val="005612A9"/>
    <w:rsid w:val="0056212B"/>
    <w:rsid w:val="00562CF9"/>
    <w:rsid w:val="00563F0F"/>
    <w:rsid w:val="005727A2"/>
    <w:rsid w:val="005748F3"/>
    <w:rsid w:val="00586217"/>
    <w:rsid w:val="00586363"/>
    <w:rsid w:val="0058638B"/>
    <w:rsid w:val="00586CCD"/>
    <w:rsid w:val="00586F32"/>
    <w:rsid w:val="0058729D"/>
    <w:rsid w:val="00590BFE"/>
    <w:rsid w:val="00591B91"/>
    <w:rsid w:val="0059229B"/>
    <w:rsid w:val="0059344D"/>
    <w:rsid w:val="005B4C87"/>
    <w:rsid w:val="005C061E"/>
    <w:rsid w:val="005C0D8D"/>
    <w:rsid w:val="005C2A6F"/>
    <w:rsid w:val="005C2F7C"/>
    <w:rsid w:val="005C43AF"/>
    <w:rsid w:val="005D002E"/>
    <w:rsid w:val="005D1FF4"/>
    <w:rsid w:val="005D351D"/>
    <w:rsid w:val="005E66D3"/>
    <w:rsid w:val="005E6759"/>
    <w:rsid w:val="005F6FD6"/>
    <w:rsid w:val="00600FD7"/>
    <w:rsid w:val="00606486"/>
    <w:rsid w:val="00612879"/>
    <w:rsid w:val="006142F6"/>
    <w:rsid w:val="006178FC"/>
    <w:rsid w:val="00617EE5"/>
    <w:rsid w:val="00620805"/>
    <w:rsid w:val="00624360"/>
    <w:rsid w:val="00625321"/>
    <w:rsid w:val="00625513"/>
    <w:rsid w:val="0062731A"/>
    <w:rsid w:val="00627486"/>
    <w:rsid w:val="00632D13"/>
    <w:rsid w:val="006330F5"/>
    <w:rsid w:val="0063312D"/>
    <w:rsid w:val="00636D09"/>
    <w:rsid w:val="00637288"/>
    <w:rsid w:val="00640447"/>
    <w:rsid w:val="00641693"/>
    <w:rsid w:val="006463E2"/>
    <w:rsid w:val="006629AA"/>
    <w:rsid w:val="00673C62"/>
    <w:rsid w:val="00674DD9"/>
    <w:rsid w:val="006756A1"/>
    <w:rsid w:val="00682ED6"/>
    <w:rsid w:val="00691CF0"/>
    <w:rsid w:val="00696D54"/>
    <w:rsid w:val="006A1FF7"/>
    <w:rsid w:val="006A3890"/>
    <w:rsid w:val="006A391D"/>
    <w:rsid w:val="006A635D"/>
    <w:rsid w:val="006B03A5"/>
    <w:rsid w:val="006B350E"/>
    <w:rsid w:val="006C1C83"/>
    <w:rsid w:val="006D2DD4"/>
    <w:rsid w:val="006E34A5"/>
    <w:rsid w:val="006E4545"/>
    <w:rsid w:val="006E4795"/>
    <w:rsid w:val="006E6645"/>
    <w:rsid w:val="006E777B"/>
    <w:rsid w:val="006F5991"/>
    <w:rsid w:val="006F7E1A"/>
    <w:rsid w:val="00703CF7"/>
    <w:rsid w:val="0070686C"/>
    <w:rsid w:val="0070714E"/>
    <w:rsid w:val="00710FBE"/>
    <w:rsid w:val="00722D27"/>
    <w:rsid w:val="00726E46"/>
    <w:rsid w:val="00726FCE"/>
    <w:rsid w:val="00727848"/>
    <w:rsid w:val="00730871"/>
    <w:rsid w:val="007341F4"/>
    <w:rsid w:val="00743734"/>
    <w:rsid w:val="00743CE2"/>
    <w:rsid w:val="00744668"/>
    <w:rsid w:val="00750B11"/>
    <w:rsid w:val="00750C36"/>
    <w:rsid w:val="007631F6"/>
    <w:rsid w:val="00764389"/>
    <w:rsid w:val="00764F83"/>
    <w:rsid w:val="0078182C"/>
    <w:rsid w:val="0078270F"/>
    <w:rsid w:val="00783335"/>
    <w:rsid w:val="007844CC"/>
    <w:rsid w:val="007872EF"/>
    <w:rsid w:val="0079097C"/>
    <w:rsid w:val="00791237"/>
    <w:rsid w:val="0079389D"/>
    <w:rsid w:val="007B179F"/>
    <w:rsid w:val="007B5321"/>
    <w:rsid w:val="007C037B"/>
    <w:rsid w:val="007C36B5"/>
    <w:rsid w:val="007C3D9C"/>
    <w:rsid w:val="007C6F04"/>
    <w:rsid w:val="007C7811"/>
    <w:rsid w:val="007D644C"/>
    <w:rsid w:val="007E475D"/>
    <w:rsid w:val="007E5EB7"/>
    <w:rsid w:val="007E77D8"/>
    <w:rsid w:val="00801F16"/>
    <w:rsid w:val="00802842"/>
    <w:rsid w:val="00805899"/>
    <w:rsid w:val="00807478"/>
    <w:rsid w:val="008144C2"/>
    <w:rsid w:val="008218EA"/>
    <w:rsid w:val="00824195"/>
    <w:rsid w:val="00830145"/>
    <w:rsid w:val="00832E7A"/>
    <w:rsid w:val="0084039A"/>
    <w:rsid w:val="00844906"/>
    <w:rsid w:val="00850731"/>
    <w:rsid w:val="00852A07"/>
    <w:rsid w:val="00853E54"/>
    <w:rsid w:val="00864885"/>
    <w:rsid w:val="00870F30"/>
    <w:rsid w:val="00874A9D"/>
    <w:rsid w:val="00876CBE"/>
    <w:rsid w:val="00882E72"/>
    <w:rsid w:val="00887390"/>
    <w:rsid w:val="00893C05"/>
    <w:rsid w:val="00894262"/>
    <w:rsid w:val="008960FE"/>
    <w:rsid w:val="00896CB5"/>
    <w:rsid w:val="00897198"/>
    <w:rsid w:val="008A02B8"/>
    <w:rsid w:val="008A0689"/>
    <w:rsid w:val="008A2102"/>
    <w:rsid w:val="008A721C"/>
    <w:rsid w:val="008C4AF0"/>
    <w:rsid w:val="008C54D6"/>
    <w:rsid w:val="008C54E0"/>
    <w:rsid w:val="008D321F"/>
    <w:rsid w:val="008D5397"/>
    <w:rsid w:val="008E1B3B"/>
    <w:rsid w:val="008E5A5B"/>
    <w:rsid w:val="008F5AB6"/>
    <w:rsid w:val="008F6244"/>
    <w:rsid w:val="008F7CCE"/>
    <w:rsid w:val="0090142F"/>
    <w:rsid w:val="0091158E"/>
    <w:rsid w:val="00913C81"/>
    <w:rsid w:val="009140C7"/>
    <w:rsid w:val="00917BB0"/>
    <w:rsid w:val="00922AE6"/>
    <w:rsid w:val="00925E45"/>
    <w:rsid w:val="00926256"/>
    <w:rsid w:val="00926B8E"/>
    <w:rsid w:val="00927BEC"/>
    <w:rsid w:val="00931B28"/>
    <w:rsid w:val="00940195"/>
    <w:rsid w:val="009409C1"/>
    <w:rsid w:val="00940C2D"/>
    <w:rsid w:val="00940D51"/>
    <w:rsid w:val="00951135"/>
    <w:rsid w:val="00953D4F"/>
    <w:rsid w:val="009546EA"/>
    <w:rsid w:val="00955887"/>
    <w:rsid w:val="00963D05"/>
    <w:rsid w:val="009824C9"/>
    <w:rsid w:val="00985EA7"/>
    <w:rsid w:val="009873DC"/>
    <w:rsid w:val="009975AB"/>
    <w:rsid w:val="009A083F"/>
    <w:rsid w:val="009A1D0F"/>
    <w:rsid w:val="009A69A8"/>
    <w:rsid w:val="009B0701"/>
    <w:rsid w:val="009B1178"/>
    <w:rsid w:val="009B17BB"/>
    <w:rsid w:val="009B2EBC"/>
    <w:rsid w:val="009B660D"/>
    <w:rsid w:val="009B706B"/>
    <w:rsid w:val="009C22BC"/>
    <w:rsid w:val="009D15E9"/>
    <w:rsid w:val="009D17BD"/>
    <w:rsid w:val="009D2C03"/>
    <w:rsid w:val="009D2DCA"/>
    <w:rsid w:val="009D3150"/>
    <w:rsid w:val="009D3D2D"/>
    <w:rsid w:val="009D5963"/>
    <w:rsid w:val="009E0AB3"/>
    <w:rsid w:val="009E37A1"/>
    <w:rsid w:val="009E6737"/>
    <w:rsid w:val="009F1342"/>
    <w:rsid w:val="009F592B"/>
    <w:rsid w:val="009F6103"/>
    <w:rsid w:val="009F7E56"/>
    <w:rsid w:val="00A013EC"/>
    <w:rsid w:val="00A01931"/>
    <w:rsid w:val="00A038AB"/>
    <w:rsid w:val="00A07E93"/>
    <w:rsid w:val="00A11203"/>
    <w:rsid w:val="00A1136E"/>
    <w:rsid w:val="00A121E8"/>
    <w:rsid w:val="00A1602B"/>
    <w:rsid w:val="00A16AF0"/>
    <w:rsid w:val="00A26E19"/>
    <w:rsid w:val="00A32D8F"/>
    <w:rsid w:val="00A367C4"/>
    <w:rsid w:val="00A37516"/>
    <w:rsid w:val="00A41505"/>
    <w:rsid w:val="00A47292"/>
    <w:rsid w:val="00A54951"/>
    <w:rsid w:val="00A602C7"/>
    <w:rsid w:val="00A616EC"/>
    <w:rsid w:val="00A74EFE"/>
    <w:rsid w:val="00A80765"/>
    <w:rsid w:val="00A82F0C"/>
    <w:rsid w:val="00A901EA"/>
    <w:rsid w:val="00A94E8B"/>
    <w:rsid w:val="00AA535F"/>
    <w:rsid w:val="00AA5E69"/>
    <w:rsid w:val="00AB19D9"/>
    <w:rsid w:val="00AB22EF"/>
    <w:rsid w:val="00AB2B23"/>
    <w:rsid w:val="00AB4802"/>
    <w:rsid w:val="00AB6ED5"/>
    <w:rsid w:val="00AC4293"/>
    <w:rsid w:val="00AD39CD"/>
    <w:rsid w:val="00AE6114"/>
    <w:rsid w:val="00AF11BF"/>
    <w:rsid w:val="00AF5A77"/>
    <w:rsid w:val="00AF7EFD"/>
    <w:rsid w:val="00B05047"/>
    <w:rsid w:val="00B07AA2"/>
    <w:rsid w:val="00B10264"/>
    <w:rsid w:val="00B13398"/>
    <w:rsid w:val="00B13744"/>
    <w:rsid w:val="00B13A3E"/>
    <w:rsid w:val="00B13C00"/>
    <w:rsid w:val="00B147D0"/>
    <w:rsid w:val="00B20C54"/>
    <w:rsid w:val="00B252EB"/>
    <w:rsid w:val="00B27A1F"/>
    <w:rsid w:val="00B35AEE"/>
    <w:rsid w:val="00B370E6"/>
    <w:rsid w:val="00B40F53"/>
    <w:rsid w:val="00B46543"/>
    <w:rsid w:val="00B47B38"/>
    <w:rsid w:val="00B50ACA"/>
    <w:rsid w:val="00B53073"/>
    <w:rsid w:val="00B5459E"/>
    <w:rsid w:val="00B55531"/>
    <w:rsid w:val="00B55CE8"/>
    <w:rsid w:val="00B635E7"/>
    <w:rsid w:val="00B646A0"/>
    <w:rsid w:val="00B66BD0"/>
    <w:rsid w:val="00B71A5C"/>
    <w:rsid w:val="00B75640"/>
    <w:rsid w:val="00B8033A"/>
    <w:rsid w:val="00B83E54"/>
    <w:rsid w:val="00B91B48"/>
    <w:rsid w:val="00B93488"/>
    <w:rsid w:val="00B94D47"/>
    <w:rsid w:val="00B9544A"/>
    <w:rsid w:val="00B958AE"/>
    <w:rsid w:val="00B95A3D"/>
    <w:rsid w:val="00B962D8"/>
    <w:rsid w:val="00B96DED"/>
    <w:rsid w:val="00BA1C81"/>
    <w:rsid w:val="00BB060F"/>
    <w:rsid w:val="00BB063E"/>
    <w:rsid w:val="00BB11A3"/>
    <w:rsid w:val="00BB63E5"/>
    <w:rsid w:val="00BD0AB6"/>
    <w:rsid w:val="00BD1CF5"/>
    <w:rsid w:val="00BD2907"/>
    <w:rsid w:val="00BD350C"/>
    <w:rsid w:val="00BD6830"/>
    <w:rsid w:val="00BD728F"/>
    <w:rsid w:val="00BE28B1"/>
    <w:rsid w:val="00BE6971"/>
    <w:rsid w:val="00BF1F6D"/>
    <w:rsid w:val="00BF22CF"/>
    <w:rsid w:val="00BF6512"/>
    <w:rsid w:val="00BF7268"/>
    <w:rsid w:val="00C03944"/>
    <w:rsid w:val="00C03B1D"/>
    <w:rsid w:val="00C12D57"/>
    <w:rsid w:val="00C151F0"/>
    <w:rsid w:val="00C16002"/>
    <w:rsid w:val="00C223E6"/>
    <w:rsid w:val="00C2648C"/>
    <w:rsid w:val="00C3032A"/>
    <w:rsid w:val="00C32F7D"/>
    <w:rsid w:val="00C37046"/>
    <w:rsid w:val="00C412B1"/>
    <w:rsid w:val="00C42927"/>
    <w:rsid w:val="00C4338B"/>
    <w:rsid w:val="00C43416"/>
    <w:rsid w:val="00C44A2E"/>
    <w:rsid w:val="00C465D8"/>
    <w:rsid w:val="00C467B2"/>
    <w:rsid w:val="00C47C08"/>
    <w:rsid w:val="00C5491D"/>
    <w:rsid w:val="00C5580D"/>
    <w:rsid w:val="00C56E83"/>
    <w:rsid w:val="00C57434"/>
    <w:rsid w:val="00C577E8"/>
    <w:rsid w:val="00C60443"/>
    <w:rsid w:val="00C70859"/>
    <w:rsid w:val="00C716A0"/>
    <w:rsid w:val="00C73916"/>
    <w:rsid w:val="00C74274"/>
    <w:rsid w:val="00C76694"/>
    <w:rsid w:val="00C7718C"/>
    <w:rsid w:val="00C776CF"/>
    <w:rsid w:val="00C81BE5"/>
    <w:rsid w:val="00C82A74"/>
    <w:rsid w:val="00C83E4F"/>
    <w:rsid w:val="00C84FD0"/>
    <w:rsid w:val="00C85A3C"/>
    <w:rsid w:val="00C87A40"/>
    <w:rsid w:val="00C93001"/>
    <w:rsid w:val="00CA31BA"/>
    <w:rsid w:val="00CB16EB"/>
    <w:rsid w:val="00CB45D8"/>
    <w:rsid w:val="00CB4EBC"/>
    <w:rsid w:val="00CB69C3"/>
    <w:rsid w:val="00CC700C"/>
    <w:rsid w:val="00CD4765"/>
    <w:rsid w:val="00CE33CA"/>
    <w:rsid w:val="00CF4F26"/>
    <w:rsid w:val="00CF7B9B"/>
    <w:rsid w:val="00D0348C"/>
    <w:rsid w:val="00D05598"/>
    <w:rsid w:val="00D07055"/>
    <w:rsid w:val="00D13487"/>
    <w:rsid w:val="00D14996"/>
    <w:rsid w:val="00D16F26"/>
    <w:rsid w:val="00D21C72"/>
    <w:rsid w:val="00D22B9B"/>
    <w:rsid w:val="00D25412"/>
    <w:rsid w:val="00D26DD1"/>
    <w:rsid w:val="00D27107"/>
    <w:rsid w:val="00D30B71"/>
    <w:rsid w:val="00D327AC"/>
    <w:rsid w:val="00D33747"/>
    <w:rsid w:val="00D34317"/>
    <w:rsid w:val="00D34999"/>
    <w:rsid w:val="00D352B3"/>
    <w:rsid w:val="00D5736E"/>
    <w:rsid w:val="00D65DE8"/>
    <w:rsid w:val="00D72BA6"/>
    <w:rsid w:val="00D73F5C"/>
    <w:rsid w:val="00D8427A"/>
    <w:rsid w:val="00D930AC"/>
    <w:rsid w:val="00D939D8"/>
    <w:rsid w:val="00D95FE6"/>
    <w:rsid w:val="00D9770F"/>
    <w:rsid w:val="00DA03A3"/>
    <w:rsid w:val="00DA1C5B"/>
    <w:rsid w:val="00DA1E76"/>
    <w:rsid w:val="00DA2D1B"/>
    <w:rsid w:val="00DA4752"/>
    <w:rsid w:val="00DA59CF"/>
    <w:rsid w:val="00DA6821"/>
    <w:rsid w:val="00DB067D"/>
    <w:rsid w:val="00DB1BA3"/>
    <w:rsid w:val="00DB4263"/>
    <w:rsid w:val="00DB51D2"/>
    <w:rsid w:val="00DC2F29"/>
    <w:rsid w:val="00DC3F5F"/>
    <w:rsid w:val="00DD3CE8"/>
    <w:rsid w:val="00DE16A5"/>
    <w:rsid w:val="00DF59FC"/>
    <w:rsid w:val="00E001C0"/>
    <w:rsid w:val="00E02008"/>
    <w:rsid w:val="00E03565"/>
    <w:rsid w:val="00E03B10"/>
    <w:rsid w:val="00E06860"/>
    <w:rsid w:val="00E12439"/>
    <w:rsid w:val="00E12D8D"/>
    <w:rsid w:val="00E14467"/>
    <w:rsid w:val="00E15F3F"/>
    <w:rsid w:val="00E16BF6"/>
    <w:rsid w:val="00E245E5"/>
    <w:rsid w:val="00E24694"/>
    <w:rsid w:val="00E24FEF"/>
    <w:rsid w:val="00E27851"/>
    <w:rsid w:val="00E32E78"/>
    <w:rsid w:val="00E435D5"/>
    <w:rsid w:val="00E53E94"/>
    <w:rsid w:val="00E6143F"/>
    <w:rsid w:val="00E65F90"/>
    <w:rsid w:val="00E7157C"/>
    <w:rsid w:val="00E8203C"/>
    <w:rsid w:val="00E83D20"/>
    <w:rsid w:val="00E8468C"/>
    <w:rsid w:val="00E87B7C"/>
    <w:rsid w:val="00E90916"/>
    <w:rsid w:val="00E92B15"/>
    <w:rsid w:val="00E94343"/>
    <w:rsid w:val="00E94E1E"/>
    <w:rsid w:val="00E97684"/>
    <w:rsid w:val="00EB2F57"/>
    <w:rsid w:val="00EB3D20"/>
    <w:rsid w:val="00EC08A7"/>
    <w:rsid w:val="00EC46CE"/>
    <w:rsid w:val="00EC6F95"/>
    <w:rsid w:val="00ED0BAD"/>
    <w:rsid w:val="00ED319B"/>
    <w:rsid w:val="00ED408D"/>
    <w:rsid w:val="00ED6DDB"/>
    <w:rsid w:val="00ED6FF0"/>
    <w:rsid w:val="00ED7C1A"/>
    <w:rsid w:val="00EE1C58"/>
    <w:rsid w:val="00EE4B16"/>
    <w:rsid w:val="00EE762E"/>
    <w:rsid w:val="00EF6782"/>
    <w:rsid w:val="00EF73FB"/>
    <w:rsid w:val="00F0612B"/>
    <w:rsid w:val="00F111CF"/>
    <w:rsid w:val="00F22B9A"/>
    <w:rsid w:val="00F35EEF"/>
    <w:rsid w:val="00F36F72"/>
    <w:rsid w:val="00F37668"/>
    <w:rsid w:val="00F401F0"/>
    <w:rsid w:val="00F41840"/>
    <w:rsid w:val="00F42B1D"/>
    <w:rsid w:val="00F54110"/>
    <w:rsid w:val="00F632BF"/>
    <w:rsid w:val="00F7158E"/>
    <w:rsid w:val="00F730A9"/>
    <w:rsid w:val="00F74604"/>
    <w:rsid w:val="00F777BC"/>
    <w:rsid w:val="00F87668"/>
    <w:rsid w:val="00F91943"/>
    <w:rsid w:val="00F93C1D"/>
    <w:rsid w:val="00F95DE0"/>
    <w:rsid w:val="00F97EAB"/>
    <w:rsid w:val="00FA206B"/>
    <w:rsid w:val="00FA32AE"/>
    <w:rsid w:val="00FA37CA"/>
    <w:rsid w:val="00FA56BE"/>
    <w:rsid w:val="00FB36AC"/>
    <w:rsid w:val="00FB50EC"/>
    <w:rsid w:val="00FB61AC"/>
    <w:rsid w:val="00FB68D9"/>
    <w:rsid w:val="00FC765F"/>
    <w:rsid w:val="00FD4659"/>
    <w:rsid w:val="00FD4A9C"/>
    <w:rsid w:val="00FD5940"/>
    <w:rsid w:val="00FE1679"/>
    <w:rsid w:val="00FE4023"/>
    <w:rsid w:val="00FE7199"/>
    <w:rsid w:val="00FF023A"/>
    <w:rsid w:val="00FF0F09"/>
    <w:rsid w:val="00F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AB713B2"/>
  <w15:docId w15:val="{E8E61886-53AB-4023-8087-1FD6C65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0A6"/>
  </w:style>
  <w:style w:type="paragraph" w:styleId="Heading1">
    <w:name w:val="heading 1"/>
    <w:basedOn w:val="ListParagraph"/>
    <w:next w:val="Normal"/>
    <w:link w:val="Heading1Char"/>
    <w:uiPriority w:val="9"/>
    <w:qFormat/>
    <w:rsid w:val="00E14467"/>
    <w:pPr>
      <w:numPr>
        <w:numId w:val="1"/>
      </w:numPr>
      <w:spacing w:before="120" w:after="240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4467"/>
    <w:pPr>
      <w:numPr>
        <w:ilvl w:val="1"/>
        <w:numId w:val="1"/>
      </w:numPr>
      <w:spacing w:before="120" w:after="120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467"/>
    <w:pPr>
      <w:numPr>
        <w:ilvl w:val="2"/>
        <w:numId w:val="1"/>
      </w:num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D2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98"/>
    <w:rPr>
      <w:rFonts w:ascii="Tahoma" w:hAnsi="Tahoma" w:cs="Tahoma"/>
      <w:sz w:val="16"/>
      <w:szCs w:val="16"/>
    </w:rPr>
  </w:style>
  <w:style w:type="table" w:styleId="MediumList2-Accent5">
    <w:name w:val="Medium List 2 Accent 5"/>
    <w:basedOn w:val="TableNormal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43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F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4E3A74"/>
  </w:style>
  <w:style w:type="paragraph" w:styleId="NoSpacing">
    <w:name w:val="No Spacing"/>
    <w:link w:val="NoSpacingChar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3A74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E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74"/>
  </w:style>
  <w:style w:type="paragraph" w:styleId="Footer">
    <w:name w:val="footer"/>
    <w:basedOn w:val="Normal"/>
    <w:link w:val="FooterChar"/>
    <w:uiPriority w:val="99"/>
    <w:unhideWhenUsed/>
    <w:rsid w:val="00C32F7D"/>
    <w:pPr>
      <w:tabs>
        <w:tab w:val="center" w:pos="4513"/>
        <w:tab w:val="right" w:pos="9026"/>
      </w:tabs>
      <w:spacing w:after="120" w:line="240" w:lineRule="auto"/>
      <w:ind w:left="-993"/>
    </w:pPr>
    <w:rPr>
      <w:noProof/>
      <w:color w:val="FFFFFF" w:themeColor="background1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32F7D"/>
    <w:rPr>
      <w:noProof/>
      <w:color w:val="FFFFFF" w:themeColor="background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14467"/>
    <w:rPr>
      <w:rFonts w:cstheme="minorHAnsi"/>
      <w:bCs/>
      <w:caps/>
      <w:color w:val="4F81BD"/>
      <w:sz w:val="36"/>
      <w:szCs w:val="3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3B19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4467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E14467"/>
    <w:rPr>
      <w:rFonts w:cstheme="minorHAnsi"/>
      <w:bCs/>
      <w:caps/>
      <w:color w:val="4F81BD"/>
      <w:sz w:val="28"/>
      <w:szCs w:val="28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DefaultParagraphFont"/>
    <w:rsid w:val="008218EA"/>
  </w:style>
  <w:style w:type="character" w:customStyle="1" w:styleId="apple-converted-space">
    <w:name w:val="apple-converted-space"/>
    <w:basedOn w:val="DefaultParagraphFont"/>
    <w:rsid w:val="008218EA"/>
  </w:style>
  <w:style w:type="character" w:customStyle="1" w:styleId="Heading4Char">
    <w:name w:val="Heading 4 Char"/>
    <w:basedOn w:val="DefaultParagraphFont"/>
    <w:link w:val="Heading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33468"/>
    <w:rPr>
      <w:color w:val="808080"/>
    </w:rPr>
  </w:style>
  <w:style w:type="paragraph" w:customStyle="1" w:styleId="Default">
    <w:name w:val="Default"/>
    <w:rsid w:val="001902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  <w:style w:type="paragraph" w:customStyle="1" w:styleId="OiaeaeiYiio2">
    <w:name w:val="O?ia eaeiYiio 2"/>
    <w:basedOn w:val="Normal"/>
    <w:rsid w:val="008C4AF0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i/>
      <w:sz w:val="16"/>
      <w:szCs w:val="20"/>
      <w:lang w:val="en-US" w:eastAsia="ko-KR"/>
    </w:rPr>
  </w:style>
  <w:style w:type="paragraph" w:customStyle="1" w:styleId="paragraph">
    <w:name w:val="paragraph"/>
    <w:basedOn w:val="Normal"/>
    <w:rsid w:val="003D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normaltextrun">
    <w:name w:val="normaltextrun"/>
    <w:basedOn w:val="DefaultParagraphFont"/>
    <w:rsid w:val="003D0CCB"/>
  </w:style>
  <w:style w:type="character" w:customStyle="1" w:styleId="eop">
    <w:name w:val="eop"/>
    <w:basedOn w:val="DefaultParagraphFont"/>
    <w:rsid w:val="003D0CCB"/>
  </w:style>
  <w:style w:type="character" w:customStyle="1" w:styleId="spellingerror">
    <w:name w:val="spellingerror"/>
    <w:basedOn w:val="DefaultParagraphFont"/>
    <w:rsid w:val="003D0CCB"/>
  </w:style>
  <w:style w:type="character" w:styleId="UnresolvedMention">
    <w:name w:val="Unresolved Mention"/>
    <w:basedOn w:val="DefaultParagraphFont"/>
    <w:uiPriority w:val="99"/>
    <w:semiHidden/>
    <w:unhideWhenUsed/>
    <w:rsid w:val="00532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9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7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049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3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41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5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2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5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8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49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7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1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4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0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1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38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59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3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7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6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4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4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7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6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0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5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1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10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81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75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3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2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1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8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44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7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89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6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3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projectobjects.com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mailto:poadmin@13.80.128.135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m.ponticelli@projectobjects.com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filezilla-project.org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www.projectobjects.com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.ponticelli@projectobjects.com" TargetMode="External"/><Relationship Id="rId22" Type="http://schemas.openxmlformats.org/officeDocument/2006/relationships/hyperlink" Target="http://www.projectobjects.com.pe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ponticelli.DESKTOP-2OIUPHG\OneDrive%20-%20Project%20Objects\Documents\Custom%20Office%20Templates\Template%20Tecnic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Comments xmlns="f0434e7d-9510-4721-9b9f-15e23b467bf3">The guide is for install the SSL on our website(Linux based server
)</Comments>
    <lcf76f155ced4ddcb4097134ff3c332f xmlns="f0434e7d-9510-4721-9b9f-15e23b467bf3">
      <Terms xmlns="http://schemas.microsoft.com/office/infopath/2007/PartnerControls"/>
    </lcf76f155ced4ddcb4097134ff3c332f>
    <TaxCatchAll xmlns="9d730e7d-a78b-47b5-bb5b-2d54820058b0" xsi:nil="true"/>
    <modifiedby xmlns="f0434e7d-9510-4721-9b9f-15e23b467b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7" ma:contentTypeDescription="Create a new document." ma:contentTypeScope="" ma:versionID="41c8763c47ecc62eac75f3cc7870875c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4566da8e34b3ba632a6f7bf2f4db7f78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E592B-ECD1-44E0-A00F-E0C8C869D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8AF52-4FCD-49E8-BE37-FC4C1643E0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AFDF76-650C-420B-AE65-D0EB81B21F5A}"/>
</file>

<file path=customXml/itemProps4.xml><?xml version="1.0" encoding="utf-8"?>
<ds:datastoreItem xmlns:ds="http://schemas.openxmlformats.org/officeDocument/2006/customXml" ds:itemID="{B9176F6A-D1B2-43F9-A464-2E969D0FE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Tecnico.dotx</Template>
  <TotalTime>0</TotalTime>
  <Pages>6</Pages>
  <Words>438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2932</CharactersWithSpaces>
  <SharedDoc>false</SharedDoc>
  <HLinks>
    <vt:vector size="132" baseType="variant"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_Toc531163438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_Toc531163437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_Toc531163436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_Toc531163435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_Toc531163434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_Toc531163433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_Toc531163432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_Toc531163431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_Toc531163430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_Toc531163429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_Toc531163428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_Toc531163427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_Toc531163426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_Toc531163425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_Toc531163424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_Toc531163423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_Toc531163422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_Toc531163421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_Toc531163420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_Toc531163419</vt:lpwstr>
      </vt:variant>
      <vt:variant>
        <vt:i4>3670064</vt:i4>
      </vt:variant>
      <vt:variant>
        <vt:i4>3</vt:i4>
      </vt:variant>
      <vt:variant>
        <vt:i4>0</vt:i4>
      </vt:variant>
      <vt:variant>
        <vt:i4>5</vt:i4>
      </vt:variant>
      <vt:variant>
        <vt:lpwstr>http://www.projectobjects.com/</vt:lpwstr>
      </vt:variant>
      <vt:variant>
        <vt:lpwstr/>
      </vt:variant>
      <vt:variant>
        <vt:i4>3211344</vt:i4>
      </vt:variant>
      <vt:variant>
        <vt:i4>0</vt:i4>
      </vt:variant>
      <vt:variant>
        <vt:i4>0</vt:i4>
      </vt:variant>
      <vt:variant>
        <vt:i4>5</vt:i4>
      </vt:variant>
      <vt:variant>
        <vt:lpwstr>mailto:i.pirovano@projectobjects.com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Raunak Sharma</dc:title>
  <dc:subject/>
  <dc:creator>marco ponticelli</dc:creator>
  <cp:keywords/>
  <cp:lastModifiedBy>marco ponticelli</cp:lastModifiedBy>
  <cp:revision>18</cp:revision>
  <cp:lastPrinted>2018-12-06T14:24:00Z</cp:lastPrinted>
  <dcterms:created xsi:type="dcterms:W3CDTF">2019-10-18T14:46:00Z</dcterms:created>
  <dcterms:modified xsi:type="dcterms:W3CDTF">2020-10-02T12:49:00Z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</Properties>
</file>